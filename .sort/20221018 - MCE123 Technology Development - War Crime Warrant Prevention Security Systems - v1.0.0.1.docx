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5CB6" w14:textId="77777777" w:rsidR="00B111EA" w:rsidRDefault="00B111EA">
      <w:pPr>
        <w:rPr>
          <w:b/>
          <w:sz w:val="28"/>
          <w:u w:val="single"/>
        </w:rPr>
      </w:pPr>
    </w:p>
    <w:p w14:paraId="7CCF9F5C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4219491" w14:textId="77777777" w:rsidR="00B111EA" w:rsidRDefault="00B111EA">
      <w:pPr>
        <w:rPr>
          <w:b/>
          <w:sz w:val="28"/>
          <w:u w:val="single"/>
        </w:rPr>
      </w:pPr>
    </w:p>
    <w:p w14:paraId="574D5A2A" w14:textId="77777777" w:rsidR="00B111EA" w:rsidRDefault="00B111EA">
      <w:pPr>
        <w:rPr>
          <w:b/>
          <w:sz w:val="28"/>
          <w:u w:val="single"/>
        </w:rPr>
      </w:pPr>
    </w:p>
    <w:p w14:paraId="4D88CEC7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14719A1D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531FAA3" w14:textId="4460FBE6" w:rsidR="0030630F" w:rsidRDefault="00B61F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 WARRANT</w:t>
      </w:r>
    </w:p>
    <w:p w14:paraId="49693095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3799726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4AA87089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AF2088B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723E8EFD" w14:textId="696F2862" w:rsidR="00074C5F" w:rsidRDefault="00CD60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4:23:58 AM</w:t>
      </w:r>
    </w:p>
    <w:p w14:paraId="65007F96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5F2B8B1C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5845B0FF" w14:textId="77777777" w:rsidR="00B61FCD" w:rsidRDefault="00B61FCD" w:rsidP="00B61FCD">
      <w:pPr>
        <w:ind w:left="360" w:hanging="360"/>
        <w:jc w:val="both"/>
        <w:rPr>
          <w:b/>
          <w:sz w:val="24"/>
        </w:rPr>
      </w:pPr>
      <w:bookmarkStart w:id="0" w:name="_Hlk116959168"/>
      <w:r>
        <w:rPr>
          <w:b/>
          <w:sz w:val="24"/>
        </w:rPr>
        <w:lastRenderedPageBreak/>
        <w:t>WAR CRIME WARRANT PREVENTION SECURITY SYSTEMS</w:t>
      </w:r>
      <w:bookmarkEnd w:id="0"/>
    </w:p>
    <w:p w14:paraId="04A401C1" w14:textId="3F84E635" w:rsidR="00B61FCD" w:rsidRDefault="00B61FCD" w:rsidP="00B61FCD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C6068F">
        <w:rPr>
          <w:u w:val="single"/>
        </w:rPr>
        <w:t>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>
        <w:t xml:space="preserve">       </w:t>
      </w:r>
      <w:r w:rsidR="00CD604E">
        <w:t xml:space="preserve">     </w:t>
      </w:r>
      <w:r w:rsidRPr="00D402A4">
        <w:rPr>
          <w:b/>
          <w:bCs/>
          <w:color w:val="FF0000"/>
        </w:rPr>
        <w:t>ANY WAR CRIME WARRANT</w:t>
      </w:r>
      <w:r w:rsidRPr="00C6068F"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TAKEN</w:t>
      </w:r>
      <w:r>
        <w:t xml:space="preserve"> </w:t>
      </w:r>
      <w:r w:rsidRPr="00D402A4">
        <w:rPr>
          <w:b/>
          <w:bCs/>
          <w:color w:val="00B050"/>
        </w:rPr>
        <w:t>OUT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USED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FF0000"/>
        </w:rPr>
        <w:t>ANY WARRANT</w:t>
      </w:r>
      <w:r>
        <w:t xml:space="preserve"> </w:t>
      </w:r>
      <w:r w:rsidRPr="00D402A4">
        <w:rPr>
          <w:b/>
          <w:bCs/>
          <w:color w:val="7030A0"/>
        </w:rPr>
        <w:t>ASSOCIATED</w:t>
      </w:r>
      <w:r>
        <w:t xml:space="preserve"> </w:t>
      </w:r>
      <w:r w:rsidRPr="00D402A4">
        <w:rPr>
          <w:b/>
          <w:bCs/>
          <w:color w:val="92D050"/>
        </w:rPr>
        <w:t>WITH</w:t>
      </w:r>
      <w:r>
        <w:t xml:space="preserve"> </w:t>
      </w:r>
      <w:r w:rsidRPr="00D402A4">
        <w:rPr>
          <w:b/>
          <w:bCs/>
          <w:color w:val="FF0000"/>
        </w:rPr>
        <w:t>ANY PLAINTIFF</w:t>
      </w:r>
      <w:r>
        <w:t xml:space="preserve"> </w:t>
      </w:r>
      <w:r w:rsidRPr="00D402A4">
        <w:rPr>
          <w:b/>
          <w:bCs/>
          <w:color w:val="92D050"/>
        </w:rPr>
        <w:t>THAT</w:t>
      </w:r>
      <w:r>
        <w:t xml:space="preserve"> </w:t>
      </w:r>
      <w:r w:rsidRPr="00D402A4">
        <w:rPr>
          <w:b/>
          <w:bCs/>
          <w:color w:val="7030A0"/>
        </w:rPr>
        <w:t>COMMITTED</w:t>
      </w:r>
      <w:r>
        <w:t xml:space="preserve"> </w:t>
      </w:r>
      <w:r w:rsidRPr="00D402A4">
        <w:rPr>
          <w:b/>
          <w:bCs/>
          <w:color w:val="FF0000"/>
        </w:rPr>
        <w:t>ANY WAR CRIME</w:t>
      </w:r>
      <w:r>
        <w:t xml:space="preserve"> </w:t>
      </w:r>
      <w:r w:rsidRPr="00D402A4">
        <w:rPr>
          <w:b/>
          <w:bCs/>
          <w:color w:val="7030A0"/>
        </w:rPr>
        <w:t>RESULTS</w:t>
      </w:r>
      <w:r>
        <w:t xml:space="preserve"> </w:t>
      </w:r>
      <w:r w:rsidRPr="00D402A4">
        <w:rPr>
          <w:b/>
          <w:bCs/>
          <w:color w:val="0070C0"/>
        </w:rPr>
        <w:t>IN</w:t>
      </w:r>
      <w:r>
        <w:t xml:space="preserve"> </w:t>
      </w:r>
      <w:r w:rsidRPr="00D402A4">
        <w:rPr>
          <w:b/>
          <w:bCs/>
          <w:color w:val="00B050"/>
        </w:rPr>
        <w:t>CRIMINAL</w:t>
      </w:r>
      <w:r>
        <w:t xml:space="preserve"> </w:t>
      </w:r>
      <w:r w:rsidRPr="00D402A4">
        <w:rPr>
          <w:b/>
          <w:bCs/>
          <w:color w:val="7030A0"/>
        </w:rPr>
        <w:t>PROSECUTION</w:t>
      </w:r>
      <w:r>
        <w:t xml:space="preserve"> </w:t>
      </w:r>
      <w:r w:rsidRPr="00D402A4">
        <w:rPr>
          <w:b/>
          <w:bCs/>
          <w:color w:val="0070C0"/>
        </w:rPr>
        <w:t>OF</w:t>
      </w:r>
      <w:r>
        <w:t xml:space="preserve"> </w:t>
      </w:r>
      <w:r w:rsidRPr="00D402A4">
        <w:rPr>
          <w:b/>
          <w:bCs/>
          <w:color w:val="FF0000"/>
        </w:rPr>
        <w:t>ANY SAME PLAINTIFF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FF0000"/>
        </w:rPr>
        <w:t>ANY WARRANT ASSOCIATED</w:t>
      </w:r>
      <w:r>
        <w:t xml:space="preserve"> </w:t>
      </w:r>
      <w:r w:rsidRPr="00D402A4">
        <w:rPr>
          <w:b/>
          <w:bCs/>
          <w:color w:val="92D050"/>
        </w:rPr>
        <w:t>WITH</w:t>
      </w:r>
      <w:r>
        <w:t xml:space="preserve">                       </w:t>
      </w:r>
      <w:r w:rsidRPr="00D402A4">
        <w:rPr>
          <w:b/>
          <w:bCs/>
          <w:color w:val="FF0000"/>
        </w:rPr>
        <w:t>ANY CIVIL DEFENDANT</w:t>
      </w:r>
      <w:r>
        <w:t xml:space="preserve"> </w:t>
      </w:r>
      <w:r w:rsidRPr="00D402A4">
        <w:rPr>
          <w:b/>
          <w:bCs/>
          <w:color w:val="92D050"/>
        </w:rPr>
        <w:t>WHO WAS</w:t>
      </w:r>
      <w:r>
        <w:t xml:space="preserve"> </w:t>
      </w:r>
      <w:r w:rsidRPr="00D402A4">
        <w:rPr>
          <w:b/>
          <w:bCs/>
          <w:color w:val="FF0000"/>
        </w:rPr>
        <w:t>ANY VICTIM</w:t>
      </w:r>
      <w:r>
        <w:t xml:space="preserve"> </w:t>
      </w:r>
      <w:r w:rsidRPr="00D402A4">
        <w:rPr>
          <w:b/>
          <w:bCs/>
          <w:color w:val="0070C0"/>
        </w:rPr>
        <w:t>OF</w:t>
      </w:r>
      <w:r>
        <w:t xml:space="preserve"> </w:t>
      </w:r>
      <w:r w:rsidRPr="00D402A4">
        <w:rPr>
          <w:b/>
          <w:bCs/>
          <w:color w:val="FF0000"/>
        </w:rPr>
        <w:t>ANY WAR CRIME</w:t>
      </w:r>
      <w:r>
        <w:t xml:space="preserve"> </w:t>
      </w:r>
      <w:r w:rsidRPr="00D402A4">
        <w:rPr>
          <w:b/>
          <w:bCs/>
          <w:color w:val="7030A0"/>
        </w:rPr>
        <w:t>RESULTS</w:t>
      </w:r>
      <w:r>
        <w:t xml:space="preserve"> </w:t>
      </w:r>
      <w:r w:rsidRPr="00D402A4">
        <w:rPr>
          <w:b/>
          <w:bCs/>
          <w:color w:val="0070C0"/>
        </w:rPr>
        <w:t>IN</w:t>
      </w:r>
      <w:r>
        <w:t xml:space="preserve"> </w:t>
      </w:r>
      <w:r w:rsidRPr="00D402A4">
        <w:rPr>
          <w:b/>
          <w:bCs/>
          <w:color w:val="00B050"/>
        </w:rPr>
        <w:t>CRIMINAL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00B050"/>
        </w:rPr>
        <w:t>CIVIL</w:t>
      </w:r>
      <w:r>
        <w:t xml:space="preserve"> </w:t>
      </w:r>
      <w:r w:rsidRPr="00D402A4">
        <w:rPr>
          <w:b/>
          <w:bCs/>
          <w:color w:val="7030A0"/>
        </w:rPr>
        <w:t>PROSECUTION</w:t>
      </w:r>
      <w:r>
        <w:t xml:space="preserve"> </w:t>
      </w:r>
      <w:r w:rsidRPr="00D402A4">
        <w:rPr>
          <w:b/>
          <w:bCs/>
          <w:color w:val="0070C0"/>
        </w:rPr>
        <w:t>OF</w:t>
      </w:r>
      <w:r>
        <w:t xml:space="preserve"> </w:t>
      </w:r>
      <w:r w:rsidRPr="00D402A4">
        <w:rPr>
          <w:b/>
          <w:bCs/>
          <w:color w:val="FF0000"/>
        </w:rPr>
        <w:t>ANY PLAINTIFF</w:t>
      </w:r>
      <w:r>
        <w:t xml:space="preserve"> </w:t>
      </w:r>
      <w:r w:rsidRPr="00D402A4">
        <w:rPr>
          <w:b/>
          <w:bCs/>
          <w:color w:val="00B0F0"/>
        </w:rPr>
        <w:t>AND</w:t>
      </w:r>
      <w:r w:rsidRPr="00D402A4">
        <w:rPr>
          <w:b/>
          <w:bCs/>
        </w:rPr>
        <w:t>/</w:t>
      </w:r>
      <w:r w:rsidRPr="00D402A4">
        <w:rPr>
          <w:b/>
          <w:bCs/>
          <w:color w:val="00B0F0"/>
        </w:rPr>
        <w:t>OR</w:t>
      </w:r>
      <w:r>
        <w:t xml:space="preserve"> </w:t>
      </w:r>
      <w:r w:rsidRPr="00D402A4">
        <w:rPr>
          <w:b/>
          <w:bCs/>
          <w:color w:val="FF0000"/>
        </w:rPr>
        <w:t>ANY WAR CRIME ACTOR</w:t>
      </w:r>
      <w:r>
        <w:t xml:space="preserve">, </w:t>
      </w:r>
      <w:r w:rsidRPr="00D402A4">
        <w:rPr>
          <w:b/>
          <w:bCs/>
          <w:color w:val="7030A0"/>
        </w:rPr>
        <w:t>ASSOCIATED</w:t>
      </w:r>
      <w:r>
        <w:t xml:space="preserve"> </w:t>
      </w:r>
      <w:r w:rsidRPr="00D402A4">
        <w:rPr>
          <w:b/>
          <w:bCs/>
          <w:color w:val="92D050"/>
        </w:rPr>
        <w:t>WITH</w:t>
      </w:r>
      <w:r>
        <w:t xml:space="preserve">     </w:t>
      </w:r>
      <w:r w:rsidR="00CD604E">
        <w:t xml:space="preserve">    </w:t>
      </w:r>
      <w:r w:rsidRPr="00D402A4">
        <w:rPr>
          <w:b/>
          <w:bCs/>
          <w:color w:val="FF0000"/>
        </w:rPr>
        <w:t>ANY SAME CASE</w:t>
      </w:r>
      <w:r>
        <w:t xml:space="preserve">, </w:t>
      </w:r>
      <w:r w:rsidRPr="00D402A4">
        <w:rPr>
          <w:b/>
          <w:bCs/>
          <w:color w:val="92D050"/>
        </w:rPr>
        <w:t>THAT</w:t>
      </w:r>
      <w:r>
        <w:t xml:space="preserve"> </w:t>
      </w:r>
      <w:r w:rsidRPr="00D402A4">
        <w:rPr>
          <w:b/>
          <w:bCs/>
          <w:color w:val="7030A0"/>
        </w:rPr>
        <w:t>CONDUCTED</w:t>
      </w:r>
      <w:r>
        <w:t xml:space="preserve"> </w:t>
      </w:r>
      <w:r w:rsidRPr="00D402A4">
        <w:rPr>
          <w:b/>
          <w:bCs/>
          <w:color w:val="FF0000"/>
        </w:rPr>
        <w:t>ANY SAME WAR CRIME</w:t>
      </w:r>
      <w:r>
        <w:t xml:space="preserve">,                                         </w:t>
      </w:r>
      <w:r w:rsidR="00CD604E">
        <w:t xml:space="preserve">                              </w:t>
      </w:r>
      <w:r>
        <w:t xml:space="preserve">        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22E3F7CC" w14:textId="11FF0751" w:rsidR="00B61FCD" w:rsidRPr="00C6068F" w:rsidRDefault="00B61FCD" w:rsidP="00B61FCD">
      <w:pPr>
        <w:ind w:left="720" w:hanging="360"/>
        <w:jc w:val="both"/>
      </w:pPr>
      <w:r w:rsidRPr="00C6068F">
        <w:rPr>
          <w:u w:val="single"/>
        </w:rPr>
        <w:t>AUTONOMOUS HOT TAP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</w:t>
      </w:r>
      <w:r w:rsidR="00CD604E">
        <w:t xml:space="preserve">  </w:t>
      </w:r>
      <w:r>
        <w:t xml:space="preserve">    </w:t>
      </w:r>
      <w:r w:rsidRPr="00D402A4">
        <w:rPr>
          <w:b/>
          <w:bCs/>
          <w:color w:val="FF0000"/>
        </w:rPr>
        <w:t>ANY HOT TAP WARRANT</w:t>
      </w:r>
      <w:r w:rsidRPr="00C6068F"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FF0000"/>
        </w:rPr>
        <w:t>ANY HOT TAP WARRANT SYSTEM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7030A0"/>
        </w:rPr>
        <w:t>INVESTIGATED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7030A0"/>
        </w:rPr>
        <w:t>DELETED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1EA606CE" w14:textId="7AFB3C82" w:rsidR="00B61FCD" w:rsidRPr="00C6068F" w:rsidRDefault="00B61FCD" w:rsidP="00B61FCD">
      <w:pPr>
        <w:ind w:left="720" w:hanging="360"/>
        <w:jc w:val="both"/>
      </w:pPr>
      <w:r w:rsidRPr="00C6068F">
        <w:rPr>
          <w:u w:val="single"/>
        </w:rPr>
        <w:t>AUTONOMOUS H</w:t>
      </w:r>
      <w:r>
        <w:rPr>
          <w:u w:val="single"/>
        </w:rPr>
        <w:t>ARD</w:t>
      </w:r>
      <w:r w:rsidRPr="00C6068F">
        <w:rPr>
          <w:u w:val="single"/>
        </w:rPr>
        <w:t xml:space="preserve"> TAP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</w:t>
      </w:r>
      <w:r w:rsidR="00CD604E">
        <w:t xml:space="preserve">  </w:t>
      </w:r>
      <w:r>
        <w:t xml:space="preserve"> </w:t>
      </w:r>
      <w:r w:rsidRPr="00D402A4">
        <w:rPr>
          <w:b/>
          <w:bCs/>
          <w:color w:val="FF0000"/>
        </w:rPr>
        <w:t>ANY HARD TAP WARRANT</w:t>
      </w:r>
      <w:r w:rsidRPr="00C6068F"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FF0000"/>
        </w:rPr>
        <w:t>ANY HOT TAP WARRANT SYSTEM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7030A0"/>
        </w:rPr>
        <w:t>INVESTIGATED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7030A0"/>
        </w:rPr>
        <w:t>DELETED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625FE16E" w14:textId="59CE3719" w:rsidR="00B61FCD" w:rsidRPr="00C6068F" w:rsidRDefault="00B61FCD" w:rsidP="00B61FCD">
      <w:pPr>
        <w:ind w:left="720" w:hanging="360"/>
        <w:jc w:val="both"/>
      </w:pPr>
      <w:r w:rsidRPr="00C6068F">
        <w:rPr>
          <w:u w:val="single"/>
        </w:rPr>
        <w:t>AUTONOMOUS SOFT TAP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</w:t>
      </w:r>
      <w:r w:rsidR="00CD604E">
        <w:t xml:space="preserve"> </w:t>
      </w:r>
      <w:r>
        <w:t xml:space="preserve"> </w:t>
      </w:r>
      <w:r w:rsidRPr="00D402A4">
        <w:rPr>
          <w:b/>
          <w:bCs/>
          <w:color w:val="FF0000"/>
        </w:rPr>
        <w:t>ANY SOFT TAP WARRANT</w:t>
      </w:r>
      <w:r w:rsidRPr="00C6068F"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FF0000"/>
        </w:rPr>
        <w:t>ANY HOT TAP WARRANT SYSTEM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7030A0"/>
        </w:rPr>
        <w:t>INVESTIGATED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7030A0"/>
        </w:rPr>
        <w:t>DELETED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13581593" w14:textId="4E902D77" w:rsidR="00B61FCD" w:rsidRPr="00C6068F" w:rsidRDefault="00B61FCD" w:rsidP="00B61FCD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FAST SLAP</w:t>
      </w:r>
      <w:r w:rsidRPr="00C6068F">
        <w:rPr>
          <w:u w:val="single"/>
        </w:rPr>
        <w:t xml:space="preserve">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</w:t>
      </w:r>
      <w:r w:rsidR="00CD604E">
        <w:t xml:space="preserve">  </w:t>
      </w:r>
      <w:r>
        <w:t xml:space="preserve"> </w:t>
      </w:r>
      <w:r w:rsidRPr="00D402A4">
        <w:rPr>
          <w:b/>
          <w:bCs/>
          <w:color w:val="FF0000"/>
        </w:rPr>
        <w:t>ANY FAST SLAP WARRANT</w:t>
      </w:r>
      <w:r w:rsidRPr="00C6068F"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FF0000"/>
        </w:rPr>
        <w:t>ANY HOT TAP WARRANT SYSTEM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7030A0"/>
        </w:rPr>
        <w:t>INVESTIGATED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r w:rsidRPr="00D402A4">
        <w:rPr>
          <w:b/>
          <w:bCs/>
          <w:color w:val="7030A0"/>
        </w:rPr>
        <w:t>DELETED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35406F5C" w14:textId="42BA813B" w:rsidR="00B61FCD" w:rsidRPr="00C6068F" w:rsidRDefault="00B61FCD" w:rsidP="00B61FCD">
      <w:pPr>
        <w:ind w:left="720" w:hanging="360"/>
        <w:jc w:val="both"/>
      </w:pPr>
      <w:r w:rsidRPr="00C6068F">
        <w:rPr>
          <w:u w:val="single"/>
        </w:rPr>
        <w:t>AUTONOMOUS SOFT TAP</w:t>
      </w:r>
      <w:r>
        <w:rPr>
          <w:u w:val="single"/>
        </w:rPr>
        <w:t xml:space="preserve"> HARD TAP</w:t>
      </w:r>
      <w:r w:rsidRPr="00C6068F">
        <w:rPr>
          <w:u w:val="single"/>
        </w:rPr>
        <w:t xml:space="preserve">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>ANY SOFT TAP HARD TAP WARRANT</w:t>
      </w:r>
      <w:r w:rsidRPr="00C6068F"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AND</w:t>
      </w:r>
      <w:r>
        <w:t xml:space="preserve">                           </w:t>
      </w:r>
      <w:r w:rsidR="00CD604E">
        <w:t xml:space="preserve">            </w:t>
      </w:r>
      <w:r>
        <w:t xml:space="preserve">                              </w:t>
      </w:r>
      <w:r w:rsidRPr="00D402A4">
        <w:rPr>
          <w:b/>
          <w:bCs/>
          <w:color w:val="FF0000"/>
        </w:rPr>
        <w:t>ANY HOT TAP WARRANT SYSTEM</w:t>
      </w:r>
      <w:r>
        <w:t xml:space="preserve"> </w:t>
      </w:r>
      <w:r w:rsidRPr="00D402A4">
        <w:rPr>
          <w:b/>
          <w:bCs/>
          <w:color w:val="0070C0"/>
        </w:rPr>
        <w:t>IS</w:t>
      </w:r>
      <w:r>
        <w:t xml:space="preserve"> </w:t>
      </w:r>
      <w:r w:rsidRPr="00D402A4">
        <w:rPr>
          <w:b/>
          <w:bCs/>
          <w:color w:val="7030A0"/>
        </w:rPr>
        <w:t>INVESTIGATED</w:t>
      </w:r>
      <w:r>
        <w:t xml:space="preserve"> </w:t>
      </w:r>
      <w:r w:rsidRPr="00D402A4">
        <w:rPr>
          <w:b/>
          <w:bCs/>
          <w:color w:val="00B0F0"/>
        </w:rPr>
        <w:t>AND</w:t>
      </w:r>
      <w:r>
        <w:t xml:space="preserve"> </w:t>
      </w:r>
      <w:proofErr w:type="gramStart"/>
      <w:r w:rsidRPr="00D402A4">
        <w:rPr>
          <w:b/>
          <w:bCs/>
          <w:color w:val="7030A0"/>
        </w:rPr>
        <w:t>DELETED</w:t>
      </w:r>
      <w:r>
        <w:t xml:space="preserve">,   </w:t>
      </w:r>
      <w:proofErr w:type="gramEnd"/>
      <w:r>
        <w:t xml:space="preserve">       </w:t>
      </w:r>
      <w:r w:rsidR="00CD604E">
        <w:t xml:space="preserve">        </w:t>
      </w:r>
      <w:r>
        <w:t xml:space="preserve">                         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03FCF6CA" w14:textId="5CBC89B6" w:rsidR="00B61FCD" w:rsidRPr="00C6068F" w:rsidRDefault="00B61FCD" w:rsidP="00B61FCD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C6068F">
        <w:rPr>
          <w:u w:val="single"/>
        </w:rPr>
        <w:t xml:space="preserve">WARRANT </w:t>
      </w:r>
      <w:r>
        <w:rPr>
          <w:u w:val="single"/>
        </w:rPr>
        <w:t xml:space="preserve">FRAUD OR ILLICIT WAR CRIME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>ANY WAR CRIME WARRANT FRAUD</w:t>
      </w:r>
      <w:r>
        <w:t xml:space="preserve"> </w:t>
      </w:r>
      <w:r w:rsidRPr="00D402A4">
        <w:rPr>
          <w:b/>
          <w:bCs/>
          <w:color w:val="00B0F0"/>
        </w:rPr>
        <w:t>OR</w:t>
      </w:r>
      <w:r>
        <w:t xml:space="preserve">        </w:t>
      </w:r>
      <w:r w:rsidR="00CD604E">
        <w:t xml:space="preserve">          </w:t>
      </w:r>
      <w:r>
        <w:t xml:space="preserve">      </w:t>
      </w:r>
      <w:r w:rsidRPr="00D40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ILLICIT </w:t>
      </w:r>
      <w:r w:rsidRPr="00D402A4">
        <w:rPr>
          <w:b/>
          <w:bCs/>
          <w:color w:val="FF0000"/>
        </w:rPr>
        <w:t>WAR CRIME WARRANT</w:t>
      </w:r>
      <w:r w:rsidRPr="007A4915">
        <w:rPr>
          <w:b/>
          <w:bCs/>
          <w:color w:val="C00000"/>
        </w:rP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proofErr w:type="gramStart"/>
      <w:r w:rsidRPr="00D402A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="00CD604E">
        <w:t xml:space="preserve">                     </w:t>
      </w:r>
      <w:r>
        <w:t xml:space="preserve">      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1A94591C" w14:textId="4AF98DEE" w:rsidR="00B61FCD" w:rsidRPr="00C6068F" w:rsidRDefault="00B61FCD" w:rsidP="00B61FCD">
      <w:pPr>
        <w:ind w:left="108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FRAUDULENT OR ILLICIT </w:t>
      </w:r>
      <w:r w:rsidRPr="00C6068F">
        <w:rPr>
          <w:u w:val="single"/>
        </w:rPr>
        <w:t>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>ANY FRAUDULENT OR ILLICIT WARRANT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proofErr w:type="gramStart"/>
      <w:r w:rsidRPr="00D402A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</w:t>
      </w:r>
      <w:r w:rsidR="00CD604E">
        <w:t xml:space="preserve">      </w:t>
      </w:r>
      <w:r>
        <w:t xml:space="preserve">       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482B43B7" w14:textId="77777777" w:rsidR="00B61FCD" w:rsidRPr="00C6068F" w:rsidRDefault="00B61FCD" w:rsidP="00B61FCD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FRAUDULENT OR ILLICIT </w:t>
      </w:r>
      <w:r w:rsidRPr="00C6068F">
        <w:rPr>
          <w:u w:val="single"/>
        </w:rPr>
        <w:t>NUCLEAR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>ANY FRAUDULENT OR ILLICIT NUCLEAR WARRANT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3ED19454" w14:textId="77777777" w:rsidR="00B61FCD" w:rsidRPr="00C6068F" w:rsidRDefault="00B61FCD" w:rsidP="00B61FCD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FRAUDULENT OR ILLICIT </w:t>
      </w:r>
      <w:r w:rsidRPr="00C6068F">
        <w:rPr>
          <w:u w:val="single"/>
        </w:rPr>
        <w:t>DOMESTIC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 xml:space="preserve">ANY FRAUDULENT OR ILLICIT </w:t>
      </w:r>
      <w:r>
        <w:rPr>
          <w:b/>
          <w:bCs/>
          <w:color w:val="FF0000"/>
        </w:rPr>
        <w:t>DOMESTIC</w:t>
      </w:r>
      <w:r w:rsidRPr="00D402A4">
        <w:rPr>
          <w:b/>
          <w:bCs/>
          <w:color w:val="FF0000"/>
        </w:rPr>
        <w:t xml:space="preserve"> WARRANT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093433FC" w14:textId="77777777" w:rsidR="00B61FCD" w:rsidRPr="00C6068F" w:rsidRDefault="00B61FCD" w:rsidP="00B61FCD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FRAUDULENT OR ILLICIT </w:t>
      </w:r>
      <w:r w:rsidRPr="00C6068F">
        <w:rPr>
          <w:u w:val="single"/>
        </w:rPr>
        <w:t>STATE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 xml:space="preserve">ANY FRAUDULENT OR ILLICIT </w:t>
      </w:r>
      <w:r>
        <w:rPr>
          <w:b/>
          <w:bCs/>
          <w:color w:val="FF0000"/>
        </w:rPr>
        <w:t>STATE</w:t>
      </w:r>
      <w:r w:rsidRPr="00D402A4">
        <w:rPr>
          <w:b/>
          <w:bCs/>
          <w:color w:val="FF0000"/>
        </w:rPr>
        <w:t xml:space="preserve"> WARRANT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32BAF961" w14:textId="77777777" w:rsidR="00B61FCD" w:rsidRPr="00C6068F" w:rsidRDefault="00B61FCD" w:rsidP="00B61FCD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FRAUDULENT OR ILLICIT </w:t>
      </w:r>
      <w:r w:rsidRPr="00C6068F">
        <w:rPr>
          <w:u w:val="single"/>
        </w:rPr>
        <w:t>NATIONAL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 xml:space="preserve">ANY FRAUDULENT OR ILLICIT </w:t>
      </w:r>
      <w:r>
        <w:rPr>
          <w:b/>
          <w:bCs/>
          <w:color w:val="FF0000"/>
        </w:rPr>
        <w:t>NATIONAL</w:t>
      </w:r>
      <w:r w:rsidRPr="00D402A4">
        <w:rPr>
          <w:b/>
          <w:bCs/>
          <w:color w:val="FF0000"/>
        </w:rPr>
        <w:t xml:space="preserve"> WARRANT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49FDC5DF" w14:textId="77777777" w:rsidR="00B61FCD" w:rsidRPr="00C6068F" w:rsidRDefault="00B61FCD" w:rsidP="00B61FCD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FRAUDULENT OR ILLICIT </w:t>
      </w:r>
      <w:r w:rsidRPr="00C6068F">
        <w:rPr>
          <w:u w:val="single"/>
        </w:rPr>
        <w:t>INTERNATIONAL WARRANT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D402A4">
        <w:rPr>
          <w:b/>
          <w:bCs/>
          <w:color w:val="7030A0"/>
        </w:rPr>
        <w:t>ENSURES</w:t>
      </w:r>
      <w:r>
        <w:t xml:space="preserve"> </w:t>
      </w:r>
      <w:r w:rsidRPr="00D402A4">
        <w:rPr>
          <w:b/>
          <w:bCs/>
          <w:color w:val="92D050"/>
        </w:rPr>
        <w:t>THAT</w:t>
      </w:r>
      <w:r w:rsidRPr="00C6068F">
        <w:t xml:space="preserve"> </w:t>
      </w:r>
      <w:r w:rsidRPr="00D402A4">
        <w:rPr>
          <w:b/>
          <w:bCs/>
          <w:color w:val="FF0000"/>
        </w:rPr>
        <w:t xml:space="preserve">ANY FRAUDULENT OR ILLICIT </w:t>
      </w:r>
      <w:r>
        <w:rPr>
          <w:b/>
          <w:bCs/>
          <w:color w:val="FF0000"/>
        </w:rPr>
        <w:t>INTERNATIONAL</w:t>
      </w:r>
      <w:r w:rsidRPr="00D402A4">
        <w:rPr>
          <w:b/>
          <w:bCs/>
          <w:color w:val="FF0000"/>
        </w:rPr>
        <w:t xml:space="preserve"> WARRANT</w:t>
      </w:r>
      <w:r>
        <w:t xml:space="preserve"> </w:t>
      </w:r>
      <w:r w:rsidRPr="00D402A4">
        <w:rPr>
          <w:b/>
          <w:bCs/>
          <w:color w:val="C00000"/>
        </w:rPr>
        <w:t>NEVER</w:t>
      </w:r>
      <w:r>
        <w:t xml:space="preserve"> </w:t>
      </w:r>
      <w:r w:rsidRPr="00D402A4">
        <w:rPr>
          <w:b/>
          <w:bCs/>
          <w:color w:val="7030A0"/>
        </w:rPr>
        <w:t>OCCURS</w:t>
      </w:r>
      <w:r>
        <w:t xml:space="preserve">, </w:t>
      </w:r>
      <w:r w:rsidRPr="00D402A4">
        <w:rPr>
          <w:b/>
          <w:bCs/>
          <w:color w:val="00B0F0"/>
        </w:rPr>
        <w:t>IMPLICITLY-EXPLICITLY GLOBALLY VIRULENTLY DEFINED</w:t>
      </w:r>
      <w:r>
        <w:t>.</w:t>
      </w:r>
    </w:p>
    <w:p w14:paraId="6502ADCA" w14:textId="77777777" w:rsidR="0062053B" w:rsidRPr="00D86A9C" w:rsidRDefault="0062053B" w:rsidP="0062053B">
      <w:pPr>
        <w:ind w:left="360" w:hanging="360"/>
        <w:jc w:val="both"/>
      </w:pPr>
    </w:p>
    <w:p w14:paraId="32D20782" w14:textId="77777777" w:rsidR="00EF46A8" w:rsidRPr="00BA67CA" w:rsidRDefault="00EF46A8" w:rsidP="00EF46A8">
      <w:pPr>
        <w:ind w:left="360" w:hanging="360"/>
        <w:jc w:val="both"/>
      </w:pPr>
    </w:p>
    <w:p w14:paraId="3E76D9FF" w14:textId="77777777" w:rsidR="00EF46A8" w:rsidRDefault="00EF46A8" w:rsidP="00EF46A8">
      <w:pPr>
        <w:ind w:left="360" w:hanging="360"/>
        <w:jc w:val="both"/>
      </w:pPr>
    </w:p>
    <w:p w14:paraId="7095E852" w14:textId="77777777" w:rsidR="00FB506C" w:rsidRPr="00BC030E" w:rsidRDefault="00FB506C" w:rsidP="00FB506C">
      <w:pPr>
        <w:ind w:left="360" w:hanging="360"/>
        <w:jc w:val="both"/>
      </w:pPr>
    </w:p>
    <w:p w14:paraId="41FE8614" w14:textId="77777777" w:rsidR="00FB506C" w:rsidRPr="00D86A9C" w:rsidRDefault="00FB506C" w:rsidP="00FB506C">
      <w:pPr>
        <w:ind w:left="360" w:hanging="360"/>
        <w:jc w:val="both"/>
      </w:pPr>
    </w:p>
    <w:p w14:paraId="5C6A8382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5985" w14:textId="77777777" w:rsidR="0082217C" w:rsidRDefault="0082217C" w:rsidP="005B7682">
      <w:pPr>
        <w:spacing w:after="0" w:line="240" w:lineRule="auto"/>
      </w:pPr>
      <w:r>
        <w:separator/>
      </w:r>
    </w:p>
  </w:endnote>
  <w:endnote w:type="continuationSeparator" w:id="0">
    <w:p w14:paraId="0B0BC3FF" w14:textId="77777777" w:rsidR="0082217C" w:rsidRDefault="008221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18D807A9" w14:textId="05550916" w:rsidR="0078387A" w:rsidRDefault="00B61FC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AFEA26" wp14:editId="324B144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46E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2AAAAAC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B642" w14:textId="77777777" w:rsidR="0082217C" w:rsidRDefault="0082217C" w:rsidP="005B7682">
      <w:pPr>
        <w:spacing w:after="0" w:line="240" w:lineRule="auto"/>
      </w:pPr>
      <w:r>
        <w:separator/>
      </w:r>
    </w:p>
  </w:footnote>
  <w:footnote w:type="continuationSeparator" w:id="0">
    <w:p w14:paraId="63920165" w14:textId="77777777" w:rsidR="0082217C" w:rsidRDefault="008221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28A" w14:textId="6E28F0A8" w:rsidR="0078387A" w:rsidRPr="00756B5A" w:rsidRDefault="00B61FCD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07F10013" wp14:editId="115111E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68B3F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6E08C8C0" w14:textId="42DD9FD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CD604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F100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58B68B3F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6E08C8C0" w14:textId="42DD9FD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CD604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39C95E5" wp14:editId="361EEB3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1DBE169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C95E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41DBE169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4BA54ED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B59084D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11A043B9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C52CA33" w14:textId="4934583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CD604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1F23F6FF" w14:textId="763184E1" w:rsidR="0078387A" w:rsidRDefault="00B61F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92F467C" wp14:editId="6C077C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836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C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17C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CD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04E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AF0C5"/>
  <w15:docId w15:val="{15F6C84E-5B56-4405-952F-C6CBCC89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2022-10-18T08:19:00Z</dcterms:created>
  <dcterms:modified xsi:type="dcterms:W3CDTF">2022-10-18T08:24:00Z</dcterms:modified>
</cp:coreProperties>
</file>