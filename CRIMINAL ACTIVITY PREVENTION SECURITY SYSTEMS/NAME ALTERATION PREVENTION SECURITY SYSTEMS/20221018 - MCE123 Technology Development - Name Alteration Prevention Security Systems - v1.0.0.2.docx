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13BCA6F5" w:rsidR="0030630F" w:rsidRDefault="000069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NAME ALTERATION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ADB9459" w:rsidR="00074C5F" w:rsidRDefault="00987B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12:15:56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4DEC232" w:rsidR="0062053B" w:rsidRDefault="0000695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NAME ALTERATION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E82A41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06955">
        <w:rPr>
          <w:u w:val="single"/>
        </w:rPr>
        <w:t>NAME ALTERATION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006955">
        <w:rPr>
          <w:b/>
          <w:bCs/>
          <w:color w:val="FF0000"/>
        </w:rPr>
        <w:t>NAME ALTERATION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987BCB">
        <w:rPr>
          <w:b/>
          <w:bCs/>
          <w:color w:val="00B0F0"/>
        </w:rPr>
        <w:t xml:space="preserve"> RETROACTIVELY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D495" w14:textId="77777777" w:rsidR="00A62F35" w:rsidRDefault="00A62F35" w:rsidP="005B7682">
      <w:pPr>
        <w:spacing w:after="0" w:line="240" w:lineRule="auto"/>
      </w:pPr>
      <w:r>
        <w:separator/>
      </w:r>
    </w:p>
  </w:endnote>
  <w:endnote w:type="continuationSeparator" w:id="0">
    <w:p w14:paraId="7E93EA0A" w14:textId="77777777" w:rsidR="00A62F35" w:rsidRDefault="00A62F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F85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6E48" w14:textId="77777777" w:rsidR="00A62F35" w:rsidRDefault="00A62F35" w:rsidP="005B7682">
      <w:pPr>
        <w:spacing w:after="0" w:line="240" w:lineRule="auto"/>
      </w:pPr>
      <w:r>
        <w:separator/>
      </w:r>
    </w:p>
  </w:footnote>
  <w:footnote w:type="continuationSeparator" w:id="0">
    <w:p w14:paraId="011CDC7B" w14:textId="77777777" w:rsidR="00A62F35" w:rsidRDefault="00A62F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B05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BCB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F3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26AE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2022-08-06T19:04:00Z</cp:lastPrinted>
  <dcterms:created xsi:type="dcterms:W3CDTF">2022-10-18T16:16:00Z</dcterms:created>
  <dcterms:modified xsi:type="dcterms:W3CDTF">2022-10-18T16:16:00Z</dcterms:modified>
</cp:coreProperties>
</file>