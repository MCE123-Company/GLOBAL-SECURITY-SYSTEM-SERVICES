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5440" w14:textId="77777777" w:rsidR="00B111EA" w:rsidRDefault="00B111EA">
      <w:pPr>
        <w:rPr>
          <w:b/>
          <w:sz w:val="28"/>
          <w:u w:val="single"/>
        </w:rPr>
      </w:pPr>
    </w:p>
    <w:p w14:paraId="671521BF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0BC7806" w14:textId="77777777" w:rsidR="00B111EA" w:rsidRDefault="00B111EA">
      <w:pPr>
        <w:rPr>
          <w:b/>
          <w:sz w:val="28"/>
          <w:u w:val="single"/>
        </w:rPr>
      </w:pPr>
    </w:p>
    <w:p w14:paraId="49555DA3" w14:textId="77777777" w:rsidR="00B111EA" w:rsidRDefault="00B111EA">
      <w:pPr>
        <w:rPr>
          <w:b/>
          <w:sz w:val="28"/>
          <w:u w:val="single"/>
        </w:rPr>
      </w:pPr>
    </w:p>
    <w:p w14:paraId="6AF61FC9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7F2E5F99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1165AE8" w14:textId="7701F313" w:rsidR="0030630F" w:rsidRDefault="0097594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PERJURY</w:t>
      </w:r>
    </w:p>
    <w:p w14:paraId="41AA4688" w14:textId="7777777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C60977D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60A06635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047DEA41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6D9081C6" w14:textId="30D08526" w:rsidR="00074C5F" w:rsidRDefault="0097594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4:33:10 AM</w:t>
      </w:r>
    </w:p>
    <w:p w14:paraId="5BCF71AE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4048F7A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4A519A88" w14:textId="49F3C421" w:rsidR="0062053B" w:rsidRDefault="0097594D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PERJURY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37A23D95" w14:textId="67EB2E78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7594D">
        <w:rPr>
          <w:u w:val="single"/>
        </w:rPr>
        <w:t>PERJURY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153024" w:rsidRPr="00153024">
        <w:rPr>
          <w:b/>
          <w:bCs/>
          <w:color w:val="92D050"/>
        </w:rPr>
        <w:t>THAT</w:t>
      </w:r>
      <w:r w:rsidR="00153024">
        <w:t xml:space="preserve">     </w:t>
      </w:r>
      <w:r w:rsidR="00E968CB">
        <w:t xml:space="preserve">                </w:t>
      </w:r>
      <w:r w:rsidR="0097594D">
        <w:t xml:space="preserve">            </w:t>
      </w:r>
      <w:r w:rsidR="00153024" w:rsidRPr="00153024">
        <w:rPr>
          <w:b/>
          <w:bCs/>
          <w:color w:val="FF0000"/>
        </w:rPr>
        <w:t xml:space="preserve">ANY </w:t>
      </w:r>
      <w:r w:rsidR="0097594D">
        <w:rPr>
          <w:b/>
          <w:bCs/>
          <w:color w:val="FF0000"/>
        </w:rPr>
        <w:t>PERJURY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97594D">
        <w:t>,</w:t>
      </w:r>
      <w:r w:rsidR="0097594D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213F5D" w14:textId="77777777" w:rsidR="0062053B" w:rsidRPr="00D86A9C" w:rsidRDefault="0062053B" w:rsidP="0062053B">
      <w:pPr>
        <w:ind w:left="360" w:hanging="360"/>
        <w:jc w:val="both"/>
      </w:pPr>
    </w:p>
    <w:p w14:paraId="2488C281" w14:textId="77777777" w:rsidR="00EF46A8" w:rsidRPr="00BA67CA" w:rsidRDefault="00EF46A8" w:rsidP="00EF46A8">
      <w:pPr>
        <w:ind w:left="360" w:hanging="360"/>
        <w:jc w:val="both"/>
      </w:pPr>
    </w:p>
    <w:p w14:paraId="2D9AA209" w14:textId="77777777" w:rsidR="00EF46A8" w:rsidRDefault="00EF46A8" w:rsidP="00EF46A8">
      <w:pPr>
        <w:ind w:left="360" w:hanging="360"/>
        <w:jc w:val="both"/>
      </w:pPr>
    </w:p>
    <w:p w14:paraId="2046FE93" w14:textId="77777777" w:rsidR="00FB506C" w:rsidRPr="00BC030E" w:rsidRDefault="00FB506C" w:rsidP="00FB506C">
      <w:pPr>
        <w:ind w:left="360" w:hanging="360"/>
        <w:jc w:val="both"/>
      </w:pPr>
    </w:p>
    <w:p w14:paraId="5EA115EE" w14:textId="77777777" w:rsidR="00FB506C" w:rsidRPr="00D86A9C" w:rsidRDefault="00FB506C" w:rsidP="00FB506C">
      <w:pPr>
        <w:ind w:left="360" w:hanging="360"/>
        <w:jc w:val="both"/>
      </w:pPr>
    </w:p>
    <w:p w14:paraId="64D34511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6D559" w14:textId="77777777" w:rsidR="00FD3A96" w:rsidRDefault="00FD3A96" w:rsidP="005B7682">
      <w:pPr>
        <w:spacing w:after="0" w:line="240" w:lineRule="auto"/>
      </w:pPr>
      <w:r>
        <w:separator/>
      </w:r>
    </w:p>
  </w:endnote>
  <w:endnote w:type="continuationSeparator" w:id="0">
    <w:p w14:paraId="5A9CFDD3" w14:textId="77777777" w:rsidR="00FD3A96" w:rsidRDefault="00FD3A9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2FCCD531" w14:textId="77777777" w:rsidR="0078387A" w:rsidRDefault="00000000" w:rsidP="000B42C6">
            <w:pPr>
              <w:pStyle w:val="Footer"/>
            </w:pPr>
            <w:r>
              <w:rPr>
                <w:noProof/>
              </w:rPr>
              <w:pict w14:anchorId="70DFE11C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601B76EA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73D0E" w14:textId="77777777" w:rsidR="00FD3A96" w:rsidRDefault="00FD3A96" w:rsidP="005B7682">
      <w:pPr>
        <w:spacing w:after="0" w:line="240" w:lineRule="auto"/>
      </w:pPr>
      <w:r>
        <w:separator/>
      </w:r>
    </w:p>
  </w:footnote>
  <w:footnote w:type="continuationSeparator" w:id="0">
    <w:p w14:paraId="12EE8C76" w14:textId="77777777" w:rsidR="00FD3A96" w:rsidRDefault="00FD3A9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91906" w14:textId="77777777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0A274DC9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57CBE34F" w14:textId="7777777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3DC3C85" w14:textId="7777777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0DFBC10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75DA4B9C" w14:textId="77777777" w:rsidR="002C1477" w:rsidRDefault="002C1477" w:rsidP="002C1477"/>
            </w:txbxContent>
          </v:textbox>
        </v:shape>
      </w:pict>
    </w:r>
  </w:p>
  <w:p w14:paraId="77F1CD00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12526054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7D463C92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A8EA6E0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1DA4A057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4FA7EF96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789F405B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1074CE5C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C1D5717" w14:textId="7777777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3CA30BFC" w14:textId="77777777" w:rsidR="0078387A" w:rsidRDefault="00000000">
    <w:pPr>
      <w:pStyle w:val="Header"/>
    </w:pPr>
    <w:r>
      <w:rPr>
        <w:noProof/>
      </w:rPr>
      <w:pict w14:anchorId="423E7373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594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94D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D3A9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9EA11"/>
  <w15:docId w15:val="{1E69A9D7-E9D1-4A28-9E65-73D936781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1</cp:revision>
  <cp:lastPrinted>2022-08-06T19:04:00Z</cp:lastPrinted>
  <dcterms:created xsi:type="dcterms:W3CDTF">2022-10-18T08:32:00Z</dcterms:created>
  <dcterms:modified xsi:type="dcterms:W3CDTF">2022-10-18T08:34:00Z</dcterms:modified>
</cp:coreProperties>
</file>