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6FD6919" w14:textId="7DE2253E" w:rsidR="00CA60E1" w:rsidRDefault="00CA60E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EXPLOITATION</w:t>
      </w:r>
    </w:p>
    <w:p w14:paraId="3F868F6E" w14:textId="6282E881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A60E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35420FC" w:rsidR="00074C5F" w:rsidRDefault="00CA60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8:47:20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D821081" w:rsidR="0062053B" w:rsidRDefault="00CA60E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SEXUAL EXPLOITATION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5EB6B6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A60E1">
        <w:rPr>
          <w:u w:val="single"/>
        </w:rPr>
        <w:t>SEXUAL EXPLOITATION</w:t>
      </w:r>
      <w:r w:rsidR="00CA60E1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</w:t>
      </w:r>
      <w:r w:rsidR="00CA60E1">
        <w:t xml:space="preserve">          </w:t>
      </w:r>
      <w:r w:rsidR="00153024" w:rsidRPr="00153024">
        <w:rPr>
          <w:b/>
          <w:bCs/>
          <w:color w:val="FF0000"/>
        </w:rPr>
        <w:t xml:space="preserve">ANY </w:t>
      </w:r>
      <w:r w:rsidR="00CA60E1">
        <w:rPr>
          <w:b/>
          <w:bCs/>
          <w:color w:val="FF0000"/>
        </w:rPr>
        <w:t>SEXUAL EXPLOITATION</w:t>
      </w:r>
      <w:r w:rsidR="00CA60E1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5B50ED">
        <w:t xml:space="preserve">, </w:t>
      </w:r>
      <w:r w:rsidR="00CA60E1">
        <w:t xml:space="preserve">  </w:t>
      </w:r>
      <w:proofErr w:type="gramEnd"/>
      <w:r w:rsidR="00CA60E1">
        <w:t xml:space="preserve">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70E1" w14:textId="77777777" w:rsidR="009533D7" w:rsidRDefault="009533D7" w:rsidP="005B7682">
      <w:pPr>
        <w:spacing w:after="0" w:line="240" w:lineRule="auto"/>
      </w:pPr>
      <w:r>
        <w:separator/>
      </w:r>
    </w:p>
  </w:endnote>
  <w:endnote w:type="continuationSeparator" w:id="0">
    <w:p w14:paraId="2A14CF53" w14:textId="77777777" w:rsidR="009533D7" w:rsidRDefault="009533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74D2" w14:textId="77777777" w:rsidR="009533D7" w:rsidRDefault="009533D7" w:rsidP="005B7682">
      <w:pPr>
        <w:spacing w:after="0" w:line="240" w:lineRule="auto"/>
      </w:pPr>
      <w:r>
        <w:separator/>
      </w:r>
    </w:p>
  </w:footnote>
  <w:footnote w:type="continuationSeparator" w:id="0">
    <w:p w14:paraId="050EB42D" w14:textId="77777777" w:rsidR="009533D7" w:rsidRDefault="009533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2E1B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4C9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084"/>
    <w:rsid w:val="00596BE5"/>
    <w:rsid w:val="005A0BE7"/>
    <w:rsid w:val="005A16EF"/>
    <w:rsid w:val="005A4C8A"/>
    <w:rsid w:val="005B0269"/>
    <w:rsid w:val="005B16FC"/>
    <w:rsid w:val="005B3538"/>
    <w:rsid w:val="005B4896"/>
    <w:rsid w:val="005B50E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83D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3D7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450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547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0E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2022-10-18T12:28:00Z</cp:lastPrinted>
  <dcterms:created xsi:type="dcterms:W3CDTF">2022-10-26T12:48:00Z</dcterms:created>
  <dcterms:modified xsi:type="dcterms:W3CDTF">2022-10-26T12:48:00Z</dcterms:modified>
</cp:coreProperties>
</file>