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39AF41EB" w:rsidR="0030630F" w:rsidRDefault="00D134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6C283D">
        <w:rPr>
          <w:bCs/>
          <w:sz w:val="52"/>
          <w:szCs w:val="44"/>
        </w:rPr>
        <w:t>EXTORTION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F8BA31A" w:rsidR="00074C5F" w:rsidRDefault="006C28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11:38:51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AFCDC35" w:rsidR="0062053B" w:rsidRDefault="00D134D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6C283D">
        <w:rPr>
          <w:b/>
          <w:sz w:val="24"/>
        </w:rPr>
        <w:t>EXTORTION</w:t>
      </w:r>
      <w:r w:rsidR="006C283D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0423AF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34DC">
        <w:rPr>
          <w:u w:val="single"/>
        </w:rPr>
        <w:t xml:space="preserve">SYSTEMATIC </w:t>
      </w:r>
      <w:r w:rsidR="006C283D">
        <w:rPr>
          <w:u w:val="single"/>
        </w:rPr>
        <w:t>EXTORTION</w:t>
      </w:r>
      <w:r w:rsidR="006C283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134DC">
        <w:rPr>
          <w:b/>
          <w:bCs/>
          <w:color w:val="FF0000"/>
        </w:rPr>
        <w:t xml:space="preserve">SYSTEMATIC </w:t>
      </w:r>
      <w:r w:rsidR="006C283D">
        <w:rPr>
          <w:b/>
          <w:bCs/>
          <w:color w:val="FF0000"/>
        </w:rPr>
        <w:t>EXTORTION</w:t>
      </w:r>
      <w:r w:rsidR="006C283D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B04A" w14:textId="77777777" w:rsidR="00596084" w:rsidRDefault="00596084" w:rsidP="005B7682">
      <w:pPr>
        <w:spacing w:after="0" w:line="240" w:lineRule="auto"/>
      </w:pPr>
      <w:r>
        <w:separator/>
      </w:r>
    </w:p>
  </w:endnote>
  <w:endnote w:type="continuationSeparator" w:id="0">
    <w:p w14:paraId="5E6C8451" w14:textId="77777777" w:rsidR="00596084" w:rsidRDefault="005960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CE59" w14:textId="77777777" w:rsidR="00596084" w:rsidRDefault="00596084" w:rsidP="005B7682">
      <w:pPr>
        <w:spacing w:after="0" w:line="240" w:lineRule="auto"/>
      </w:pPr>
      <w:r>
        <w:separator/>
      </w:r>
    </w:p>
  </w:footnote>
  <w:footnote w:type="continuationSeparator" w:id="0">
    <w:p w14:paraId="4EF74B0A" w14:textId="77777777" w:rsidR="00596084" w:rsidRDefault="005960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E1B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4C9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0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83D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2022-10-18T12:28:00Z</cp:lastPrinted>
  <dcterms:created xsi:type="dcterms:W3CDTF">2022-10-18T12:29:00Z</dcterms:created>
  <dcterms:modified xsi:type="dcterms:W3CDTF">2022-10-23T03:39:00Z</dcterms:modified>
</cp:coreProperties>
</file>