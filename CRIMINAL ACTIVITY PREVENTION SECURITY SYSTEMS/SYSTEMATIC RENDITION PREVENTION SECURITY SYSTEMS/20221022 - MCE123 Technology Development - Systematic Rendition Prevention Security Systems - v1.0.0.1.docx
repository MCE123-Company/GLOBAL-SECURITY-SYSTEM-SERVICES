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21D33322" w:rsidR="0030630F" w:rsidRDefault="00D134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A65450">
        <w:rPr>
          <w:bCs/>
          <w:sz w:val="52"/>
          <w:szCs w:val="44"/>
        </w:rPr>
        <w:t>RENDITION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4BFFDBB" w:rsidR="00074C5F" w:rsidRDefault="00A654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11:40:58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475D943" w:rsidR="0062053B" w:rsidRDefault="00D134D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A65450">
        <w:rPr>
          <w:b/>
          <w:sz w:val="24"/>
        </w:rPr>
        <w:t>RENDITION</w:t>
      </w:r>
      <w:r w:rsidR="00A6545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9F2319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34DC">
        <w:rPr>
          <w:u w:val="single"/>
        </w:rPr>
        <w:t xml:space="preserve">SYSTEMATIC </w:t>
      </w:r>
      <w:r w:rsidR="00A65450">
        <w:rPr>
          <w:u w:val="single"/>
        </w:rPr>
        <w:t>RENDITION</w:t>
      </w:r>
      <w:r w:rsidR="00A6545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134DC">
        <w:rPr>
          <w:b/>
          <w:bCs/>
          <w:color w:val="FF0000"/>
        </w:rPr>
        <w:t xml:space="preserve">SYSTEMATIC </w:t>
      </w:r>
      <w:r w:rsidR="00A65450">
        <w:rPr>
          <w:b/>
          <w:bCs/>
          <w:color w:val="FF0000"/>
        </w:rPr>
        <w:t>RENDITION</w:t>
      </w:r>
      <w:r w:rsidR="00A65450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DC9A" w14:textId="77777777" w:rsidR="00AA6547" w:rsidRDefault="00AA6547" w:rsidP="005B7682">
      <w:pPr>
        <w:spacing w:after="0" w:line="240" w:lineRule="auto"/>
      </w:pPr>
      <w:r>
        <w:separator/>
      </w:r>
    </w:p>
  </w:endnote>
  <w:endnote w:type="continuationSeparator" w:id="0">
    <w:p w14:paraId="09BD57CD" w14:textId="77777777" w:rsidR="00AA6547" w:rsidRDefault="00AA65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8932" w14:textId="77777777" w:rsidR="00AA6547" w:rsidRDefault="00AA6547" w:rsidP="005B7682">
      <w:pPr>
        <w:spacing w:after="0" w:line="240" w:lineRule="auto"/>
      </w:pPr>
      <w:r>
        <w:separator/>
      </w:r>
    </w:p>
  </w:footnote>
  <w:footnote w:type="continuationSeparator" w:id="0">
    <w:p w14:paraId="5CC7E361" w14:textId="77777777" w:rsidR="00AA6547" w:rsidRDefault="00AA65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0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83D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450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47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2022-10-18T12:28:00Z</cp:lastPrinted>
  <dcterms:created xsi:type="dcterms:W3CDTF">2022-10-18T12:29:00Z</dcterms:created>
  <dcterms:modified xsi:type="dcterms:W3CDTF">2022-10-23T03:41:00Z</dcterms:modified>
</cp:coreProperties>
</file>