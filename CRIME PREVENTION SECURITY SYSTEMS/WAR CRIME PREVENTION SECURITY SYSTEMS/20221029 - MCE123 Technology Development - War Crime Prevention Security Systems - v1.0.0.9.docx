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9820" w14:textId="77777777" w:rsidR="00B111EA" w:rsidRDefault="00B111EA">
      <w:pPr>
        <w:rPr>
          <w:b/>
          <w:sz w:val="28"/>
          <w:u w:val="single"/>
        </w:rPr>
      </w:pPr>
    </w:p>
    <w:p w14:paraId="42CED17A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13470499" w14:textId="77777777" w:rsidR="00B111EA" w:rsidRDefault="00B111EA">
      <w:pPr>
        <w:rPr>
          <w:b/>
          <w:sz w:val="28"/>
          <w:u w:val="single"/>
        </w:rPr>
      </w:pPr>
    </w:p>
    <w:p w14:paraId="26881BCE" w14:textId="77777777" w:rsidR="00B111EA" w:rsidRDefault="00B111EA">
      <w:pPr>
        <w:rPr>
          <w:b/>
          <w:sz w:val="28"/>
          <w:u w:val="single"/>
        </w:rPr>
      </w:pPr>
    </w:p>
    <w:p w14:paraId="4E9F667B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542B62CF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6A152F" w14:textId="2155336C" w:rsidR="00FB3FF3" w:rsidRDefault="00FB3FF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FB0592">
        <w:rPr>
          <w:bCs/>
          <w:sz w:val="52"/>
          <w:szCs w:val="44"/>
        </w:rPr>
        <w:t>CRIME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BD24027" w14:textId="7E042E1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0BF3FD79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2A4FD49D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539C53B7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2F4474AA" w14:textId="2C84FEB5" w:rsidR="00074C5F" w:rsidRDefault="00FB3F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7:11:21 AM</w:t>
      </w:r>
    </w:p>
    <w:p w14:paraId="703C67C9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5866758A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6DB82225" w14:textId="052C2872" w:rsidR="0062053B" w:rsidRDefault="00FB3FF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WAR</w:t>
      </w:r>
      <w:r>
        <w:rPr>
          <w:b/>
          <w:sz w:val="24"/>
        </w:rPr>
        <w:t xml:space="preserve"> </w:t>
      </w:r>
      <w:r w:rsidR="00FB0592">
        <w:rPr>
          <w:b/>
          <w:sz w:val="24"/>
        </w:rPr>
        <w:t>CRIME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92408C1" w14:textId="18013E74" w:rsidR="00FB0592" w:rsidRPr="00D86A9C" w:rsidRDefault="00FB0592" w:rsidP="00FB059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B3FF3">
        <w:rPr>
          <w:u w:val="single"/>
        </w:rPr>
        <w:t>WAR</w:t>
      </w:r>
      <w:r w:rsidR="00FB3FF3">
        <w:rPr>
          <w:u w:val="single"/>
        </w:rPr>
        <w:t xml:space="preserve"> </w:t>
      </w:r>
      <w:r>
        <w:rPr>
          <w:u w:val="single"/>
        </w:rPr>
        <w:t>CRIME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591788">
        <w:rPr>
          <w:b/>
          <w:bCs/>
          <w:color w:val="7030A0"/>
        </w:rPr>
        <w:t>ENSURES</w:t>
      </w:r>
      <w:r w:rsidRPr="00477EDF">
        <w:t xml:space="preserve"> </w:t>
      </w:r>
      <w:r w:rsidR="00FB3FF3" w:rsidRPr="00591788">
        <w:rPr>
          <w:b/>
          <w:bCs/>
          <w:color w:val="92D050"/>
        </w:rPr>
        <w:t>THAT</w:t>
      </w:r>
      <w:r w:rsidR="00FB3FF3">
        <w:t xml:space="preserve"> </w:t>
      </w:r>
      <w:r w:rsidRPr="00591788">
        <w:rPr>
          <w:b/>
          <w:bCs/>
          <w:color w:val="FF0000"/>
        </w:rPr>
        <w:t xml:space="preserve">ANY </w:t>
      </w:r>
      <w:r w:rsidR="00FB3FF3">
        <w:rPr>
          <w:b/>
          <w:bCs/>
          <w:color w:val="FF0000"/>
        </w:rPr>
        <w:t>WAR</w:t>
      </w:r>
      <w:r w:rsidR="00FB3FF3" w:rsidRPr="00591788">
        <w:rPr>
          <w:b/>
          <w:bCs/>
          <w:color w:val="FF0000"/>
        </w:rPr>
        <w:t xml:space="preserve"> </w:t>
      </w:r>
      <w:r w:rsidRPr="00591788">
        <w:rPr>
          <w:b/>
          <w:bCs/>
          <w:color w:val="FF0000"/>
        </w:rPr>
        <w:t>CRIME</w:t>
      </w:r>
      <w:r w:rsidRPr="00477EDF">
        <w:t xml:space="preserve"> </w:t>
      </w:r>
      <w:r w:rsidRPr="00591788">
        <w:rPr>
          <w:b/>
          <w:bCs/>
          <w:color w:val="C00000"/>
        </w:rPr>
        <w:t>NEVER</w:t>
      </w:r>
      <w:r>
        <w:t xml:space="preserve"> </w:t>
      </w:r>
      <w:r w:rsidRPr="00591788">
        <w:rPr>
          <w:b/>
          <w:bCs/>
          <w:color w:val="7030A0"/>
        </w:rPr>
        <w:t>OCCURS</w:t>
      </w:r>
      <w:r w:rsidR="00FB3FF3">
        <w:t>,</w:t>
      </w:r>
      <w:r w:rsidR="00FB3FF3">
        <w:t xml:space="preserve"> </w:t>
      </w:r>
      <w:r w:rsidRPr="00591788">
        <w:rPr>
          <w:b/>
          <w:bCs/>
          <w:color w:val="00B0F0"/>
        </w:rPr>
        <w:t>IMPLICITLY-EXPLICITLY GLOBALLY VIRULENTLY DEFINED</w:t>
      </w:r>
      <w:r>
        <w:t>.</w:t>
      </w:r>
    </w:p>
    <w:p w14:paraId="252568CB" w14:textId="77777777" w:rsidR="0062053B" w:rsidRPr="00D86A9C" w:rsidRDefault="0062053B" w:rsidP="0062053B">
      <w:pPr>
        <w:ind w:left="360" w:hanging="360"/>
        <w:jc w:val="both"/>
      </w:pPr>
    </w:p>
    <w:p w14:paraId="2731F456" w14:textId="77777777" w:rsidR="00EF46A8" w:rsidRPr="00BA67CA" w:rsidRDefault="00EF46A8" w:rsidP="00EF46A8">
      <w:pPr>
        <w:ind w:left="360" w:hanging="360"/>
        <w:jc w:val="both"/>
      </w:pPr>
    </w:p>
    <w:p w14:paraId="427750BF" w14:textId="77777777" w:rsidR="00EF46A8" w:rsidRDefault="00EF46A8" w:rsidP="00EF46A8">
      <w:pPr>
        <w:ind w:left="360" w:hanging="360"/>
        <w:jc w:val="both"/>
      </w:pPr>
    </w:p>
    <w:p w14:paraId="7661907E" w14:textId="77777777" w:rsidR="00FB506C" w:rsidRPr="00BC030E" w:rsidRDefault="00FB506C" w:rsidP="00FB506C">
      <w:pPr>
        <w:ind w:left="360" w:hanging="360"/>
        <w:jc w:val="both"/>
      </w:pPr>
    </w:p>
    <w:p w14:paraId="17F11B33" w14:textId="77777777" w:rsidR="00FB506C" w:rsidRPr="00D86A9C" w:rsidRDefault="00FB506C" w:rsidP="00FB506C">
      <w:pPr>
        <w:ind w:left="360" w:hanging="360"/>
        <w:jc w:val="both"/>
      </w:pPr>
    </w:p>
    <w:p w14:paraId="17AD3CE3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37108" w14:textId="77777777" w:rsidR="00036305" w:rsidRDefault="00036305" w:rsidP="005B7682">
      <w:pPr>
        <w:spacing w:after="0" w:line="240" w:lineRule="auto"/>
      </w:pPr>
      <w:r>
        <w:separator/>
      </w:r>
    </w:p>
  </w:endnote>
  <w:endnote w:type="continuationSeparator" w:id="0">
    <w:p w14:paraId="51DDA42D" w14:textId="77777777" w:rsidR="00036305" w:rsidRDefault="000363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E0E8A05" w14:textId="77777777" w:rsidR="0078387A" w:rsidRDefault="00000000" w:rsidP="000B42C6">
            <w:pPr>
              <w:pStyle w:val="Footer"/>
            </w:pPr>
            <w:r>
              <w:rPr>
                <w:noProof/>
              </w:rPr>
              <w:pict w14:anchorId="625E1DD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ED1B31C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5AFF" w14:textId="77777777" w:rsidR="00036305" w:rsidRDefault="00036305" w:rsidP="005B7682">
      <w:pPr>
        <w:spacing w:after="0" w:line="240" w:lineRule="auto"/>
      </w:pPr>
      <w:r>
        <w:separator/>
      </w:r>
    </w:p>
  </w:footnote>
  <w:footnote w:type="continuationSeparator" w:id="0">
    <w:p w14:paraId="5214970A" w14:textId="77777777" w:rsidR="00036305" w:rsidRDefault="000363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76FF6" w14:textId="77777777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3E5D6EC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4FAB095C" w14:textId="7777777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6F92E2DD" w14:textId="777777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16F32F1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7AD59880" w14:textId="77777777" w:rsidR="002C1477" w:rsidRDefault="002C1477" w:rsidP="002C1477"/>
            </w:txbxContent>
          </v:textbox>
        </v:shape>
      </w:pict>
    </w:r>
  </w:p>
  <w:p w14:paraId="7CBF1FEF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4B38FF6C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4ABA5C7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803B170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0BAEFFA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E951EF1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09D0C438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29044275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23763921" w14:textId="777777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97A6A6D" w14:textId="77777777" w:rsidR="0078387A" w:rsidRDefault="00000000">
    <w:pPr>
      <w:pStyle w:val="Header"/>
    </w:pPr>
    <w:r>
      <w:rPr>
        <w:noProof/>
      </w:rPr>
      <w:pict w14:anchorId="420203F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592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30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79A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592"/>
    <w:rsid w:val="00FB0D47"/>
    <w:rsid w:val="00FB227E"/>
    <w:rsid w:val="00FB2B4E"/>
    <w:rsid w:val="00FB3FF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2645E"/>
  <w15:docId w15:val="{6DBABD1A-D81C-4DBC-91FA-88053466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2022-08-06T19:04:00Z</cp:lastPrinted>
  <dcterms:created xsi:type="dcterms:W3CDTF">2022-10-29T11:12:00Z</dcterms:created>
  <dcterms:modified xsi:type="dcterms:W3CDTF">2022-10-29T11:12:00Z</dcterms:modified>
</cp:coreProperties>
</file>