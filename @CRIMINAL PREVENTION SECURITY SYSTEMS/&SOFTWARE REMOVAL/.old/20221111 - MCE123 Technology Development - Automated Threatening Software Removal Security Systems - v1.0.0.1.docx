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7562161D" w14:textId="77777777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4EF755C3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868F6E" w14:textId="1B5B4FF6" w:rsidR="00B111EA" w:rsidRDefault="00FB79AF" w:rsidP="00B111EA">
      <w:pPr>
        <w:jc w:val="center"/>
        <w:rPr>
          <w:bCs/>
          <w:sz w:val="52"/>
          <w:szCs w:val="44"/>
        </w:rPr>
      </w:pPr>
      <w:bookmarkStart w:id="0" w:name="_Hlk119080589"/>
      <w:r>
        <w:rPr>
          <w:bCs/>
          <w:sz w:val="52"/>
          <w:szCs w:val="44"/>
        </w:rPr>
        <w:t xml:space="preserve">AUTOMATED </w:t>
      </w:r>
      <w:r w:rsidR="00C64EB4">
        <w:rPr>
          <w:bCs/>
          <w:sz w:val="52"/>
          <w:szCs w:val="44"/>
        </w:rPr>
        <w:t>THREATENING</w:t>
      </w:r>
      <w:r>
        <w:rPr>
          <w:bCs/>
          <w:sz w:val="52"/>
          <w:szCs w:val="44"/>
        </w:rPr>
        <w:t xml:space="preserve"> SOFTWARE REMOVAL </w:t>
      </w:r>
      <w:r w:rsidR="00C47F92">
        <w:rPr>
          <w:bCs/>
          <w:sz w:val="52"/>
          <w:szCs w:val="44"/>
        </w:rPr>
        <w:t>SECURITY SYSTEMS</w:t>
      </w:r>
      <w:bookmarkEnd w:id="0"/>
    </w:p>
    <w:p w14:paraId="28395671" w14:textId="77777777" w:rsidR="00B111EA" w:rsidRDefault="00B111EA" w:rsidP="00B111EA">
      <w:pPr>
        <w:jc w:val="center"/>
        <w:rPr>
          <w:bCs/>
          <w:sz w:val="44"/>
          <w:szCs w:val="44"/>
        </w:rPr>
      </w:pPr>
    </w:p>
    <w:p w14:paraId="3AB5E612" w14:textId="7777777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6F482324" w14:textId="77777777" w:rsidR="00B111EA" w:rsidRPr="00B111EA" w:rsidRDefault="00B111EA" w:rsidP="009B00FA">
      <w:pPr>
        <w:rPr>
          <w:bCs/>
          <w:sz w:val="44"/>
          <w:szCs w:val="44"/>
        </w:rPr>
      </w:pPr>
    </w:p>
    <w:p w14:paraId="3D791DC8" w14:textId="429661BA" w:rsidR="00074C5F" w:rsidRDefault="00C64EB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11/11/2022 5:40:07 PM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23080F17" w14:textId="77777777" w:rsidR="00153024" w:rsidRDefault="00153024">
      <w:pPr>
        <w:rPr>
          <w:b/>
          <w:sz w:val="24"/>
        </w:rPr>
      </w:pPr>
      <w:r>
        <w:rPr>
          <w:b/>
          <w:sz w:val="24"/>
        </w:rPr>
        <w:br w:type="page"/>
      </w:r>
    </w:p>
    <w:p w14:paraId="0737B6F5" w14:textId="1E2FEE9F" w:rsidR="0062053B" w:rsidRDefault="00FB79AF" w:rsidP="0062053B">
      <w:pPr>
        <w:ind w:left="360" w:hanging="360"/>
        <w:jc w:val="both"/>
        <w:rPr>
          <w:u w:val="single"/>
        </w:rPr>
      </w:pPr>
      <w:r w:rsidRPr="00FB79AF">
        <w:rPr>
          <w:b/>
          <w:sz w:val="24"/>
        </w:rPr>
        <w:lastRenderedPageBreak/>
        <w:t xml:space="preserve">AUTOMATED </w:t>
      </w:r>
      <w:r w:rsidR="00C64EB4">
        <w:rPr>
          <w:b/>
          <w:sz w:val="24"/>
        </w:rPr>
        <w:t>THREATENING</w:t>
      </w:r>
      <w:r w:rsidRPr="00FB79AF">
        <w:rPr>
          <w:b/>
          <w:sz w:val="24"/>
        </w:rPr>
        <w:t xml:space="preserve"> SOFTWARE REMOVAL SECURITY SYSTEMS</w:t>
      </w:r>
      <w:r w:rsidR="0062053B" w:rsidRPr="00477EDF">
        <w:rPr>
          <w:u w:val="single"/>
        </w:rPr>
        <w:t xml:space="preserve"> </w:t>
      </w:r>
    </w:p>
    <w:p w14:paraId="7F72810F" w14:textId="6866B065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FB79AF" w:rsidRPr="00FB79AF">
        <w:rPr>
          <w:u w:val="single"/>
        </w:rPr>
        <w:t xml:space="preserve">AUTOMATED </w:t>
      </w:r>
      <w:r w:rsidR="00C64EB4">
        <w:rPr>
          <w:u w:val="single"/>
        </w:rPr>
        <w:t>THREATENING</w:t>
      </w:r>
      <w:r w:rsidR="00FB79AF" w:rsidRPr="00FB79AF">
        <w:rPr>
          <w:u w:val="single"/>
        </w:rPr>
        <w:t xml:space="preserve"> SOFTWARE REMOVAL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FB79AF" w:rsidRPr="00153024">
        <w:rPr>
          <w:b/>
          <w:bCs/>
          <w:color w:val="92D050"/>
        </w:rPr>
        <w:t>THAT</w:t>
      </w:r>
      <w:r w:rsidR="00FB79AF">
        <w:t xml:space="preserve"> </w:t>
      </w:r>
      <w:r w:rsidR="00153024" w:rsidRPr="00153024">
        <w:rPr>
          <w:b/>
          <w:bCs/>
          <w:color w:val="FF0000"/>
        </w:rPr>
        <w:t xml:space="preserve">ANY </w:t>
      </w:r>
      <w:r w:rsidR="00FB79AF" w:rsidRPr="00FB79AF">
        <w:rPr>
          <w:b/>
          <w:bCs/>
          <w:color w:val="FF0000"/>
        </w:rPr>
        <w:t xml:space="preserve">AUTOMATED </w:t>
      </w:r>
      <w:r w:rsidR="00C64EB4">
        <w:rPr>
          <w:b/>
          <w:bCs/>
          <w:color w:val="FF0000"/>
        </w:rPr>
        <w:t>THREATENING</w:t>
      </w:r>
      <w:r w:rsidR="00FB79AF" w:rsidRPr="00FB79AF">
        <w:rPr>
          <w:b/>
          <w:bCs/>
          <w:color w:val="FF0000"/>
        </w:rPr>
        <w:t xml:space="preserve"> SOFTWARE REMOVAL SECURITY SYSTEMS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r w:rsidR="00153024" w:rsidRPr="00153024">
        <w:rPr>
          <w:b/>
          <w:bCs/>
          <w:color w:val="7030A0"/>
        </w:rPr>
        <w:t>OCCURS</w:t>
      </w:r>
      <w:r w:rsidR="00FB79AF">
        <w:t xml:space="preserve">,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 VIRULENTLY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783CBD" w14:textId="77777777" w:rsidR="001C60FD" w:rsidRDefault="001C60FD" w:rsidP="005B7682">
      <w:pPr>
        <w:spacing w:after="0" w:line="240" w:lineRule="auto"/>
      </w:pPr>
      <w:r>
        <w:separator/>
      </w:r>
    </w:p>
  </w:endnote>
  <w:endnote w:type="continuationSeparator" w:id="0">
    <w:p w14:paraId="4F1F3A5F" w14:textId="77777777" w:rsidR="001C60FD" w:rsidRDefault="001C60F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0C00CE7B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53024">
              <w:rPr>
                <w:b/>
                <w:bCs/>
                <w:u w:val="single"/>
              </w:rPr>
              <w:t>GLOBAL SECURITY SYSTEMS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C88ECA" w14:textId="77777777" w:rsidR="001C60FD" w:rsidRDefault="001C60FD" w:rsidP="005B7682">
      <w:pPr>
        <w:spacing w:after="0" w:line="240" w:lineRule="auto"/>
      </w:pPr>
      <w:r>
        <w:separator/>
      </w:r>
    </w:p>
  </w:footnote>
  <w:footnote w:type="continuationSeparator" w:id="0">
    <w:p w14:paraId="77463B53" w14:textId="77777777" w:rsidR="001C60FD" w:rsidRDefault="001C60F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77777777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232A8BF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  </w:t>
                          </w:r>
                          <w:r w:rsidR="00656333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77777777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232A8BF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  </w:t>
                    </w:r>
                    <w:r w:rsidR="00656333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72647912" w14:textId="77777777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13859310" w14:textId="77777777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4426B4F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656333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153024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D6C9A"/>
    <w:rsid w:val="000E0E77"/>
    <w:rsid w:val="000E1392"/>
    <w:rsid w:val="000E13E9"/>
    <w:rsid w:val="000E1FBD"/>
    <w:rsid w:val="000E3C1E"/>
    <w:rsid w:val="000E6A2D"/>
    <w:rsid w:val="000F34E1"/>
    <w:rsid w:val="000F3634"/>
    <w:rsid w:val="000F45D8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0FD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52A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561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557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545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1D3E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56E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4EB4"/>
    <w:rsid w:val="00C673A6"/>
    <w:rsid w:val="00C70210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0E2B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628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B79AF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2</TotalTime>
  <Pages>2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2</cp:revision>
  <cp:lastPrinted>2022-11-10T04:09:00Z</cp:lastPrinted>
  <dcterms:created xsi:type="dcterms:W3CDTF">2022-11-11T22:41:00Z</dcterms:created>
  <dcterms:modified xsi:type="dcterms:W3CDTF">2022-11-11T22:41:00Z</dcterms:modified>
</cp:coreProperties>
</file>