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43691EE8" w:rsidR="00C70210" w:rsidRDefault="00F6162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PROOF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51D47645" w:rsidR="00074C5F" w:rsidRDefault="00F6162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11/11/2022 4:08:43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5ECA0A68" w:rsidR="0062053B" w:rsidRDefault="00F6162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PROOF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F4B513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61628">
        <w:rPr>
          <w:u w:val="single"/>
        </w:rPr>
        <w:t>PROOF</w:t>
      </w:r>
      <w:r w:rsidR="00F61628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</w:t>
      </w:r>
      <w:r w:rsidR="00F61628">
        <w:t xml:space="preserve">       </w:t>
      </w:r>
      <w:r w:rsidR="00CD4AD9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61628">
        <w:rPr>
          <w:b/>
          <w:bCs/>
          <w:color w:val="FF0000"/>
        </w:rPr>
        <w:t>PROOF</w:t>
      </w:r>
      <w:r w:rsidR="00F61628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F61628">
        <w:t>,</w:t>
      </w:r>
      <w:r w:rsidR="00F6162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4D7FB" w14:textId="77777777" w:rsidR="00B9556E" w:rsidRDefault="00B9556E" w:rsidP="005B7682">
      <w:pPr>
        <w:spacing w:after="0" w:line="240" w:lineRule="auto"/>
      </w:pPr>
      <w:r>
        <w:separator/>
      </w:r>
    </w:p>
  </w:endnote>
  <w:endnote w:type="continuationSeparator" w:id="0">
    <w:p w14:paraId="3E678CEB" w14:textId="77777777" w:rsidR="00B9556E" w:rsidRDefault="00B955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F86D" w14:textId="77777777" w:rsidR="00B9556E" w:rsidRDefault="00B9556E" w:rsidP="005B7682">
      <w:pPr>
        <w:spacing w:after="0" w:line="240" w:lineRule="auto"/>
      </w:pPr>
      <w:r>
        <w:separator/>
      </w:r>
    </w:p>
  </w:footnote>
  <w:footnote w:type="continuationSeparator" w:id="0">
    <w:p w14:paraId="6EFC169D" w14:textId="77777777" w:rsidR="00B9556E" w:rsidRDefault="00B955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557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56E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628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2022-11-10T04:09:00Z</cp:lastPrinted>
  <dcterms:created xsi:type="dcterms:W3CDTF">2022-11-10T04:11:00Z</dcterms:created>
  <dcterms:modified xsi:type="dcterms:W3CDTF">2022-11-11T21:09:00Z</dcterms:modified>
</cp:coreProperties>
</file>