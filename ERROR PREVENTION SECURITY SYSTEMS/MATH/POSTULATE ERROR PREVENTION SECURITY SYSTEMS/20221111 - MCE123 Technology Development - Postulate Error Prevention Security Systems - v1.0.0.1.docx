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7F76A6D7" w:rsidR="00C70210" w:rsidRDefault="004575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POSTULATE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2E2EF733" w:rsidR="00074C5F" w:rsidRDefault="004575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4:12:09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ACE3758" w:rsidR="0062053B" w:rsidRDefault="0045752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POSTULATE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AC31DD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57521">
        <w:rPr>
          <w:u w:val="single"/>
        </w:rPr>
        <w:t>POSTULATE</w:t>
      </w:r>
      <w:r w:rsidR="00457521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457521">
        <w:rPr>
          <w:b/>
          <w:bCs/>
          <w:color w:val="FF0000"/>
        </w:rPr>
        <w:t>POSTULATE</w:t>
      </w:r>
      <w:r w:rsidR="00457521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E8C5" w14:textId="77777777" w:rsidR="006D4916" w:rsidRDefault="006D4916" w:rsidP="005B7682">
      <w:pPr>
        <w:spacing w:after="0" w:line="240" w:lineRule="auto"/>
      </w:pPr>
      <w:r>
        <w:separator/>
      </w:r>
    </w:p>
  </w:endnote>
  <w:endnote w:type="continuationSeparator" w:id="0">
    <w:p w14:paraId="56541AD8" w14:textId="77777777" w:rsidR="006D4916" w:rsidRDefault="006D49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1E03" w14:textId="77777777" w:rsidR="006D4916" w:rsidRDefault="006D4916" w:rsidP="005B7682">
      <w:pPr>
        <w:spacing w:after="0" w:line="240" w:lineRule="auto"/>
      </w:pPr>
      <w:r>
        <w:separator/>
      </w:r>
    </w:p>
  </w:footnote>
  <w:footnote w:type="continuationSeparator" w:id="0">
    <w:p w14:paraId="23A5CE6E" w14:textId="77777777" w:rsidR="006D4916" w:rsidRDefault="006D49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521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916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2022-11-10T04:09:00Z</cp:lastPrinted>
  <dcterms:created xsi:type="dcterms:W3CDTF">2022-11-10T04:11:00Z</dcterms:created>
  <dcterms:modified xsi:type="dcterms:W3CDTF">2022-11-11T21:12:00Z</dcterms:modified>
</cp:coreProperties>
</file>