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54D37556" w:rsidR="00C70210" w:rsidRDefault="000346D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FILE SYSTEM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FC6B178" w:rsidR="00074C5F" w:rsidRDefault="000346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11:17:26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09354E9" w:rsidR="0062053B" w:rsidRDefault="000346D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FILE SYSTEM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6099D3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346DA">
        <w:rPr>
          <w:u w:val="single"/>
        </w:rPr>
        <w:t>FILE SYSTEM</w:t>
      </w:r>
      <w:r w:rsidR="000346D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153024">
        <w:rPr>
          <w:b/>
          <w:bCs/>
          <w:color w:val="92D05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0346DA">
        <w:rPr>
          <w:b/>
          <w:bCs/>
          <w:color w:val="FF0000"/>
        </w:rPr>
        <w:t>FILE SYSTEM</w:t>
      </w:r>
      <w:r w:rsidR="000346D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>,</w:t>
      </w:r>
      <w:r w:rsidR="00C5132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590AF" w14:textId="77777777" w:rsidR="00A20BBD" w:rsidRDefault="00A20BBD" w:rsidP="005B7682">
      <w:pPr>
        <w:spacing w:after="0" w:line="240" w:lineRule="auto"/>
      </w:pPr>
      <w:r>
        <w:separator/>
      </w:r>
    </w:p>
  </w:endnote>
  <w:endnote w:type="continuationSeparator" w:id="0">
    <w:p w14:paraId="2AC1C71E" w14:textId="77777777" w:rsidR="00A20BBD" w:rsidRDefault="00A20B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2B6B" w14:textId="77777777" w:rsidR="00A20BBD" w:rsidRDefault="00A20BBD" w:rsidP="005B7682">
      <w:pPr>
        <w:spacing w:after="0" w:line="240" w:lineRule="auto"/>
      </w:pPr>
      <w:r>
        <w:separator/>
      </w:r>
    </w:p>
  </w:footnote>
  <w:footnote w:type="continuationSeparator" w:id="0">
    <w:p w14:paraId="675AEBAA" w14:textId="77777777" w:rsidR="00A20BBD" w:rsidRDefault="00A20B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BBD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2022-11-10T04:16:00Z</cp:lastPrinted>
  <dcterms:created xsi:type="dcterms:W3CDTF">2022-11-10T04:18:00Z</dcterms:created>
  <dcterms:modified xsi:type="dcterms:W3CDTF">2022-11-10T04:18:00Z</dcterms:modified>
</cp:coreProperties>
</file>