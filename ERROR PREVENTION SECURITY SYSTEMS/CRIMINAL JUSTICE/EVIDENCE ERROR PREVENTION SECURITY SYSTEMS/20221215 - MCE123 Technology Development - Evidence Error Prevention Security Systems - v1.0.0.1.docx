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7E716FCA" w:rsidR="00C70210" w:rsidRDefault="003C403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EVIDENCE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656D029E" w:rsidR="00074C5F" w:rsidRDefault="003C40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7:13:08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220A6102" w:rsidR="0062053B" w:rsidRDefault="003C403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EVIDENCE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530A78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C4035">
        <w:rPr>
          <w:u w:val="single"/>
        </w:rPr>
        <w:t>EVIDENCE</w:t>
      </w:r>
      <w:r w:rsidR="003C403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3E3E65">
        <w:rPr>
          <w:b/>
          <w:bCs/>
          <w:color w:val="0070C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3C4035">
        <w:rPr>
          <w:b/>
          <w:bCs/>
          <w:color w:val="FF0000"/>
        </w:rPr>
        <w:t>EVIDENCE</w:t>
      </w:r>
      <w:r w:rsidR="003C403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A305B9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654BB" w14:textId="77777777" w:rsidR="006B4798" w:rsidRDefault="006B4798" w:rsidP="005B7682">
      <w:pPr>
        <w:spacing w:after="0" w:line="240" w:lineRule="auto"/>
      </w:pPr>
      <w:r>
        <w:separator/>
      </w:r>
    </w:p>
  </w:endnote>
  <w:endnote w:type="continuationSeparator" w:id="0">
    <w:p w14:paraId="72CF2E30" w14:textId="77777777" w:rsidR="006B4798" w:rsidRDefault="006B47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7CEF6" w14:textId="77777777" w:rsidR="006B4798" w:rsidRDefault="006B4798" w:rsidP="005B7682">
      <w:pPr>
        <w:spacing w:after="0" w:line="240" w:lineRule="auto"/>
      </w:pPr>
      <w:r>
        <w:separator/>
      </w:r>
    </w:p>
  </w:footnote>
  <w:footnote w:type="continuationSeparator" w:id="0">
    <w:p w14:paraId="69291F45" w14:textId="77777777" w:rsidR="006B4798" w:rsidRDefault="006B47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035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3E65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928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798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53C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2022-11-10T04:05:00Z</cp:lastPrinted>
  <dcterms:created xsi:type="dcterms:W3CDTF">2022-11-10T04:06:00Z</dcterms:created>
  <dcterms:modified xsi:type="dcterms:W3CDTF">2022-12-16T00:13:00Z</dcterms:modified>
</cp:coreProperties>
</file>