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602DF" w14:textId="77777777" w:rsidR="00B111EA" w:rsidRDefault="00B111EA">
      <w:pPr>
        <w:rPr>
          <w:b/>
          <w:sz w:val="28"/>
          <w:u w:val="single"/>
        </w:rPr>
      </w:pPr>
    </w:p>
    <w:p w14:paraId="5D88F901" w14:textId="77777777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6AC58CF4" w14:textId="77777777" w:rsidR="00B111EA" w:rsidRDefault="00B111EA">
      <w:pPr>
        <w:rPr>
          <w:b/>
          <w:sz w:val="28"/>
          <w:u w:val="single"/>
        </w:rPr>
      </w:pPr>
    </w:p>
    <w:p w14:paraId="37BD5491" w14:textId="77777777" w:rsidR="00B111EA" w:rsidRDefault="00B111EA">
      <w:pPr>
        <w:rPr>
          <w:b/>
          <w:sz w:val="28"/>
          <w:u w:val="single"/>
        </w:rPr>
      </w:pPr>
    </w:p>
    <w:p w14:paraId="7562161D" w14:textId="77777777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4EF755C3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474CA163" w14:textId="6E10636C" w:rsidR="00C70210" w:rsidRDefault="003E3E65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WARRANT</w:t>
      </w:r>
      <w:r>
        <w:rPr>
          <w:bCs/>
          <w:sz w:val="52"/>
          <w:szCs w:val="44"/>
        </w:rPr>
        <w:t xml:space="preserve"> </w:t>
      </w:r>
      <w:r w:rsidR="00C70210">
        <w:rPr>
          <w:bCs/>
          <w:sz w:val="52"/>
          <w:szCs w:val="44"/>
        </w:rPr>
        <w:t>ERROR</w:t>
      </w:r>
    </w:p>
    <w:p w14:paraId="3F868F6E" w14:textId="55AC1FCB" w:rsidR="00B111EA" w:rsidRDefault="001D1B57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153024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28395671" w14:textId="77777777" w:rsidR="00B111EA" w:rsidRDefault="00B111EA" w:rsidP="00B111EA">
      <w:pPr>
        <w:jc w:val="center"/>
        <w:rPr>
          <w:bCs/>
          <w:sz w:val="44"/>
          <w:szCs w:val="44"/>
        </w:rPr>
      </w:pPr>
    </w:p>
    <w:p w14:paraId="3AB5E612" w14:textId="7777777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6F482324" w14:textId="77777777" w:rsidR="00B111EA" w:rsidRPr="00B111EA" w:rsidRDefault="00B111EA" w:rsidP="009B00FA">
      <w:pPr>
        <w:rPr>
          <w:bCs/>
          <w:sz w:val="44"/>
          <w:szCs w:val="44"/>
        </w:rPr>
      </w:pPr>
    </w:p>
    <w:p w14:paraId="3D791DC8" w14:textId="266EB1A3" w:rsidR="00074C5F" w:rsidRDefault="003E3E65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11/24/2022 8:14:30 AM</w:t>
      </w:r>
    </w:p>
    <w:p w14:paraId="6A784550" w14:textId="77777777" w:rsidR="009B00FA" w:rsidRDefault="009B00FA" w:rsidP="00B111EA">
      <w:pPr>
        <w:jc w:val="center"/>
        <w:rPr>
          <w:bCs/>
          <w:sz w:val="28"/>
          <w:szCs w:val="28"/>
        </w:rPr>
      </w:pPr>
    </w:p>
    <w:p w14:paraId="23080F17" w14:textId="77777777" w:rsidR="00153024" w:rsidRDefault="00153024">
      <w:pPr>
        <w:rPr>
          <w:b/>
          <w:sz w:val="24"/>
        </w:rPr>
      </w:pPr>
      <w:r>
        <w:rPr>
          <w:b/>
          <w:sz w:val="24"/>
        </w:rPr>
        <w:br w:type="page"/>
      </w:r>
    </w:p>
    <w:p w14:paraId="0737B6F5" w14:textId="7FA16F7C" w:rsidR="0062053B" w:rsidRDefault="003E3E65" w:rsidP="0062053B">
      <w:pPr>
        <w:ind w:left="360" w:hanging="360"/>
        <w:jc w:val="both"/>
        <w:rPr>
          <w:u w:val="single"/>
        </w:rPr>
      </w:pPr>
      <w:r>
        <w:rPr>
          <w:b/>
          <w:sz w:val="24"/>
        </w:rPr>
        <w:lastRenderedPageBreak/>
        <w:t>WARRANT</w:t>
      </w:r>
      <w:r>
        <w:rPr>
          <w:b/>
          <w:sz w:val="24"/>
        </w:rPr>
        <w:t xml:space="preserve"> </w:t>
      </w:r>
      <w:r w:rsidR="00A305B9">
        <w:rPr>
          <w:b/>
          <w:sz w:val="24"/>
        </w:rPr>
        <w:t>ERROR</w:t>
      </w:r>
      <w:r w:rsidR="00153024">
        <w:rPr>
          <w:b/>
          <w:sz w:val="24"/>
        </w:rPr>
        <w:t xml:space="preserve">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7F72810F" w14:textId="51FA330B" w:rsidR="0062053B" w:rsidRPr="00477EDF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3E3E65">
        <w:rPr>
          <w:u w:val="single"/>
        </w:rPr>
        <w:t>WARRANT</w:t>
      </w:r>
      <w:r w:rsidR="003E3E65">
        <w:rPr>
          <w:u w:val="single"/>
        </w:rPr>
        <w:t xml:space="preserve"> </w:t>
      </w:r>
      <w:r w:rsidR="00A305B9">
        <w:rPr>
          <w:u w:val="single"/>
        </w:rPr>
        <w:t>ERROR</w:t>
      </w:r>
      <w:r w:rsidR="00153024" w:rsidRPr="00477EDF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153024" w:rsidRPr="00153024">
        <w:rPr>
          <w:b/>
          <w:bCs/>
          <w:color w:val="7030A0"/>
        </w:rPr>
        <w:t>ENSURES</w:t>
      </w:r>
      <w:r w:rsidR="00153024" w:rsidRPr="00477EDF">
        <w:t xml:space="preserve"> </w:t>
      </w:r>
      <w:r w:rsidR="00A305B9" w:rsidRPr="003E3E65">
        <w:rPr>
          <w:b/>
          <w:bCs/>
          <w:color w:val="0070C0"/>
        </w:rPr>
        <w:t>THAT</w:t>
      </w:r>
      <w:r w:rsidR="00A305B9">
        <w:t xml:space="preserve"> </w:t>
      </w:r>
      <w:r w:rsidR="00C70210">
        <w:t xml:space="preserve">                 </w:t>
      </w:r>
      <w:r w:rsidR="00CD4AD9">
        <w:t xml:space="preserve">        </w:t>
      </w:r>
      <w:r w:rsidR="00153024" w:rsidRPr="00153024">
        <w:rPr>
          <w:b/>
          <w:bCs/>
          <w:color w:val="FF0000"/>
        </w:rPr>
        <w:t xml:space="preserve">ANY </w:t>
      </w:r>
      <w:r w:rsidR="003E3E65">
        <w:rPr>
          <w:b/>
          <w:bCs/>
          <w:color w:val="FF0000"/>
        </w:rPr>
        <w:t>WARRANT</w:t>
      </w:r>
      <w:r w:rsidR="003E3E65">
        <w:rPr>
          <w:b/>
          <w:bCs/>
          <w:color w:val="FF0000"/>
        </w:rPr>
        <w:t xml:space="preserve"> </w:t>
      </w:r>
      <w:r w:rsidR="00A305B9">
        <w:rPr>
          <w:b/>
          <w:bCs/>
          <w:color w:val="FF0000"/>
        </w:rPr>
        <w:t>ERROR</w:t>
      </w:r>
      <w:r w:rsidR="00153024" w:rsidRPr="00477EDF">
        <w:t xml:space="preserve"> </w:t>
      </w:r>
      <w:r w:rsidR="00153024" w:rsidRPr="00153024">
        <w:rPr>
          <w:b/>
          <w:bCs/>
          <w:color w:val="C00000"/>
        </w:rPr>
        <w:t>NEVER</w:t>
      </w:r>
      <w:r w:rsidR="00153024">
        <w:t xml:space="preserve"> </w:t>
      </w:r>
      <w:r w:rsidR="00153024" w:rsidRPr="00153024">
        <w:rPr>
          <w:b/>
          <w:bCs/>
          <w:color w:val="7030A0"/>
        </w:rPr>
        <w:t>OCCURS</w:t>
      </w:r>
      <w:r w:rsidR="00A305B9">
        <w:t xml:space="preserve">, </w:t>
      </w:r>
      <w:r w:rsidR="00342622" w:rsidRPr="00153024">
        <w:rPr>
          <w:b/>
          <w:bCs/>
          <w:color w:val="00B0F0"/>
        </w:rPr>
        <w:t>IMPLICITLY</w:t>
      </w:r>
      <w:r w:rsidR="00153024" w:rsidRPr="00153024">
        <w:rPr>
          <w:b/>
          <w:bCs/>
          <w:color w:val="00B0F0"/>
        </w:rPr>
        <w:t>-EXPLICITLY GLOBALLY VIRULENTLY</w:t>
      </w:r>
      <w:r w:rsidR="00342622" w:rsidRPr="00153024">
        <w:rPr>
          <w:b/>
          <w:bCs/>
          <w:color w:val="00B0F0"/>
        </w:rPr>
        <w:t xml:space="preserve"> DEFINED</w:t>
      </w:r>
      <w:r w:rsidR="00342622">
        <w:t>.</w:t>
      </w:r>
    </w:p>
    <w:p w14:paraId="66CE1528" w14:textId="77777777" w:rsidR="0062053B" w:rsidRPr="00D86A9C" w:rsidRDefault="0062053B" w:rsidP="0062053B">
      <w:pPr>
        <w:ind w:left="360" w:hanging="360"/>
        <w:jc w:val="both"/>
      </w:pPr>
    </w:p>
    <w:p w14:paraId="0B0E915A" w14:textId="77777777" w:rsidR="00EF46A8" w:rsidRPr="00BA67CA" w:rsidRDefault="00EF46A8" w:rsidP="00EF46A8">
      <w:pPr>
        <w:ind w:left="360" w:hanging="360"/>
        <w:jc w:val="both"/>
      </w:pPr>
    </w:p>
    <w:p w14:paraId="48EAD9CD" w14:textId="77777777" w:rsidR="00EF46A8" w:rsidRDefault="00EF46A8" w:rsidP="00EF46A8">
      <w:pPr>
        <w:ind w:left="360" w:hanging="360"/>
        <w:jc w:val="both"/>
      </w:pPr>
    </w:p>
    <w:p w14:paraId="74B25879" w14:textId="77777777" w:rsidR="00FB506C" w:rsidRPr="00BC030E" w:rsidRDefault="00FB506C" w:rsidP="00FB506C">
      <w:pPr>
        <w:ind w:left="360" w:hanging="360"/>
        <w:jc w:val="both"/>
      </w:pPr>
    </w:p>
    <w:p w14:paraId="78F91356" w14:textId="77777777" w:rsidR="00FB506C" w:rsidRPr="00D86A9C" w:rsidRDefault="00FB506C" w:rsidP="00FB506C">
      <w:pPr>
        <w:ind w:left="360" w:hanging="360"/>
        <w:jc w:val="both"/>
      </w:pPr>
    </w:p>
    <w:p w14:paraId="0667D457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7BCCCC" w14:textId="77777777" w:rsidR="00C0253C" w:rsidRDefault="00C0253C" w:rsidP="005B7682">
      <w:pPr>
        <w:spacing w:after="0" w:line="240" w:lineRule="auto"/>
      </w:pPr>
      <w:r>
        <w:separator/>
      </w:r>
    </w:p>
  </w:endnote>
  <w:endnote w:type="continuationSeparator" w:id="0">
    <w:p w14:paraId="25188D6B" w14:textId="77777777" w:rsidR="00C0253C" w:rsidRDefault="00C0253C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50CC7D18" w14:textId="0C00CE7B" w:rsidR="0078387A" w:rsidRDefault="00006955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533F6A6" wp14:editId="08825B9A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7FC3E7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53024">
              <w:rPr>
                <w:b/>
                <w:bCs/>
                <w:u w:val="single"/>
              </w:rPr>
              <w:t>GLOBAL SECURITY SYSTEMS</w:t>
            </w:r>
            <w:r w:rsidR="00153024">
              <w:rPr>
                <w:rFonts w:cstheme="minorHAnsi"/>
                <w:b/>
                <w:bCs/>
                <w:vertAlign w:val="superscript"/>
              </w:rPr>
              <w:t>®</w:t>
            </w:r>
            <w:r w:rsidR="00153024">
              <w:rPr>
                <w:b/>
                <w:bCs/>
              </w:rPr>
              <w:t>, INC.</w:t>
            </w:r>
            <w:r w:rsidR="00153024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4FE7E213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20DE3B" w14:textId="77777777" w:rsidR="00C0253C" w:rsidRDefault="00C0253C" w:rsidP="005B7682">
      <w:pPr>
        <w:spacing w:after="0" w:line="240" w:lineRule="auto"/>
      </w:pPr>
      <w:r>
        <w:separator/>
      </w:r>
    </w:p>
  </w:footnote>
  <w:footnote w:type="continuationSeparator" w:id="0">
    <w:p w14:paraId="59C7CC0A" w14:textId="77777777" w:rsidR="00C0253C" w:rsidRDefault="00C0253C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FDDB4A" w14:textId="2E1C85B7" w:rsidR="0078387A" w:rsidRPr="00756B5A" w:rsidRDefault="00006955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53087F08" wp14:editId="115CBF1D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8A1573" w14:textId="77777777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3D6599C5" w14:textId="232A8BF2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  </w:t>
                          </w:r>
                          <w:r w:rsidR="00656333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3087F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258A1573" w14:textId="77777777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3D6599C5" w14:textId="232A8BF2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  </w:t>
                    </w:r>
                    <w:r w:rsidR="00656333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07FE488D" wp14:editId="44787D04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20805507" w14:textId="7777777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7FE488D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20805507" w14:textId="77777777" w:rsidR="002C1477" w:rsidRDefault="002C1477" w:rsidP="002C1477"/>
                </w:txbxContent>
              </v:textbox>
            </v:shape>
          </w:pict>
        </mc:Fallback>
      </mc:AlternateContent>
    </w:r>
  </w:p>
  <w:p w14:paraId="72647912" w14:textId="77777777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13859310" w14:textId="77777777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153024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6679978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4F773D1A" w14:textId="4426B4F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</w:t>
    </w:r>
    <w:r w:rsidR="00656333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53024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153024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2C6FE43D" w14:textId="46AA12E8" w:rsidR="0078387A" w:rsidRDefault="0000695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4131F940" wp14:editId="282FA3C2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57226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955"/>
    <w:rsid w:val="00000215"/>
    <w:rsid w:val="00002F83"/>
    <w:rsid w:val="000031D3"/>
    <w:rsid w:val="00005481"/>
    <w:rsid w:val="0000664C"/>
    <w:rsid w:val="00006955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39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0D9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024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0983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E53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30F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046B"/>
    <w:rsid w:val="00361715"/>
    <w:rsid w:val="00362055"/>
    <w:rsid w:val="003621DD"/>
    <w:rsid w:val="003651A1"/>
    <w:rsid w:val="0036529B"/>
    <w:rsid w:val="00367D9D"/>
    <w:rsid w:val="00372950"/>
    <w:rsid w:val="003734B6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3E65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36A3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928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0FA2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88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6333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43F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DBE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E63D2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4987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0C4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7ECA"/>
    <w:rsid w:val="009C018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437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05B9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508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53C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3A05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0210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950"/>
    <w:rsid w:val="00CB7957"/>
    <w:rsid w:val="00CD0D73"/>
    <w:rsid w:val="00CD2BF8"/>
    <w:rsid w:val="00CD41F2"/>
    <w:rsid w:val="00CD4738"/>
    <w:rsid w:val="00CD4AD9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DC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1754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475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2A1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1861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8CB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17C12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0901F2"/>
  <w15:docId w15:val="{86938883-E46F-4956-8DAF-D7F2AE04F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trick%20R.%20McElhiney\Documents\Custom%20Office%20Templates\20221018%20-%20MCE123%20Technology%20Development%20-%20(INSERT_TITLE)%20Prevention%20Security%20Systems%20-%20v1.0.0.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20221018 - MCE123 Technology Development - (INSERT_TITLE) Prevention Security Systems - v1.0.0.1</Template>
  <TotalTime>2</TotalTime>
  <Pages>2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 McElhiney</dc:creator>
  <cp:lastModifiedBy>Patrick McElhiney</cp:lastModifiedBy>
  <cp:revision>3</cp:revision>
  <cp:lastPrinted>2022-11-10T04:05:00Z</cp:lastPrinted>
  <dcterms:created xsi:type="dcterms:W3CDTF">2022-11-10T04:06:00Z</dcterms:created>
  <dcterms:modified xsi:type="dcterms:W3CDTF">2022-11-24T13:15:00Z</dcterms:modified>
</cp:coreProperties>
</file>