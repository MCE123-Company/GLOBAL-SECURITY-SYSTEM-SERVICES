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03E0CB80" w:rsidR="00C70210" w:rsidRDefault="00C1445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CUDA</w:t>
      </w:r>
      <w:r w:rsidR="001166EE">
        <w:rPr>
          <w:bCs/>
          <w:sz w:val="52"/>
          <w:szCs w:val="44"/>
        </w:rPr>
        <w:t xml:space="preserve"> PROCESSING</w:t>
      </w:r>
      <w:r w:rsidR="00C51325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3368EFE8" w:rsidR="00074C5F" w:rsidRDefault="00C144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6:59:03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01935004" w:rsidR="0062053B" w:rsidRDefault="00C1445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CUDA</w:t>
      </w:r>
      <w:r w:rsidR="001166EE">
        <w:rPr>
          <w:b/>
          <w:sz w:val="24"/>
        </w:rPr>
        <w:t xml:space="preserve"> PROCESSING</w:t>
      </w:r>
      <w:r w:rsidR="00C51325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7F6132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14451">
        <w:rPr>
          <w:u w:val="single"/>
        </w:rPr>
        <w:t>CUDA</w:t>
      </w:r>
      <w:r w:rsidR="001166EE">
        <w:rPr>
          <w:u w:val="single"/>
        </w:rPr>
        <w:t xml:space="preserve"> PROCESSING</w:t>
      </w:r>
      <w:r w:rsidR="00C5132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C14451">
        <w:rPr>
          <w:b/>
          <w:bCs/>
          <w:color w:val="FF0000"/>
        </w:rPr>
        <w:t>CUDA</w:t>
      </w:r>
      <w:r w:rsidR="001166EE">
        <w:rPr>
          <w:b/>
          <w:bCs/>
          <w:color w:val="FF0000"/>
        </w:rPr>
        <w:t xml:space="preserve"> PROCESSING</w:t>
      </w:r>
      <w:r w:rsidR="00C5132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00470C">
        <w:t xml:space="preserve">  </w:t>
      </w:r>
      <w:proofErr w:type="gramEnd"/>
      <w:r w:rsidR="0000470C">
        <w:t xml:space="preserve">  </w:t>
      </w:r>
      <w:r w:rsidR="00C5204E">
        <w:t xml:space="preserve">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3EDCE" w14:textId="77777777" w:rsidR="00955E41" w:rsidRDefault="00955E41" w:rsidP="005B7682">
      <w:pPr>
        <w:spacing w:after="0" w:line="240" w:lineRule="auto"/>
      </w:pPr>
      <w:r>
        <w:separator/>
      </w:r>
    </w:p>
  </w:endnote>
  <w:endnote w:type="continuationSeparator" w:id="0">
    <w:p w14:paraId="4820EBC7" w14:textId="77777777" w:rsidR="00955E41" w:rsidRDefault="00955E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2AEB0" w14:textId="77777777" w:rsidR="00955E41" w:rsidRDefault="00955E41" w:rsidP="005B7682">
      <w:pPr>
        <w:spacing w:after="0" w:line="240" w:lineRule="auto"/>
      </w:pPr>
      <w:r>
        <w:separator/>
      </w:r>
    </w:p>
  </w:footnote>
  <w:footnote w:type="continuationSeparator" w:id="0">
    <w:p w14:paraId="442BC428" w14:textId="77777777" w:rsidR="00955E41" w:rsidRDefault="00955E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70C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6E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364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0FDD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E41"/>
    <w:rsid w:val="009629BC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451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04E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0D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6</cp:revision>
  <cp:lastPrinted>2022-11-10T04:11:00Z</cp:lastPrinted>
  <dcterms:created xsi:type="dcterms:W3CDTF">2022-11-10T04:12:00Z</dcterms:created>
  <dcterms:modified xsi:type="dcterms:W3CDTF">2022-12-15T23:59:00Z</dcterms:modified>
</cp:coreProperties>
</file>