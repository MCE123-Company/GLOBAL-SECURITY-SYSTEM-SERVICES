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A26BF84" w:rsidR="00C70210" w:rsidRDefault="009140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PARALLEL PROCESSING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87BBCAF" w:rsidR="00074C5F" w:rsidRDefault="009140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7:00:11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5554B43" w:rsidR="0062053B" w:rsidRDefault="009140B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PARALLEL PROCESSING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0553F4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140B4">
        <w:rPr>
          <w:u w:val="single"/>
        </w:rPr>
        <w:t>PARALLEL PROCESSING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9140B4">
        <w:rPr>
          <w:b/>
          <w:bCs/>
          <w:color w:val="FF0000"/>
        </w:rPr>
        <w:t>PARALLEL PROCESSING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A2EC" w14:textId="77777777" w:rsidR="00F2439C" w:rsidRDefault="00F2439C" w:rsidP="005B7682">
      <w:pPr>
        <w:spacing w:after="0" w:line="240" w:lineRule="auto"/>
      </w:pPr>
      <w:r>
        <w:separator/>
      </w:r>
    </w:p>
  </w:endnote>
  <w:endnote w:type="continuationSeparator" w:id="0">
    <w:p w14:paraId="4EBA4020" w14:textId="77777777" w:rsidR="00F2439C" w:rsidRDefault="00F243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B472" w14:textId="77777777" w:rsidR="00F2439C" w:rsidRDefault="00F2439C" w:rsidP="005B7682">
      <w:pPr>
        <w:spacing w:after="0" w:line="240" w:lineRule="auto"/>
      </w:pPr>
      <w:r>
        <w:separator/>
      </w:r>
    </w:p>
  </w:footnote>
  <w:footnote w:type="continuationSeparator" w:id="0">
    <w:p w14:paraId="60B4000B" w14:textId="77777777" w:rsidR="00F2439C" w:rsidRDefault="00F243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0B4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439C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2022-11-10T04:11:00Z</cp:lastPrinted>
  <dcterms:created xsi:type="dcterms:W3CDTF">2022-11-10T04:12:00Z</dcterms:created>
  <dcterms:modified xsi:type="dcterms:W3CDTF">2022-12-16T00:00:00Z</dcterms:modified>
</cp:coreProperties>
</file>