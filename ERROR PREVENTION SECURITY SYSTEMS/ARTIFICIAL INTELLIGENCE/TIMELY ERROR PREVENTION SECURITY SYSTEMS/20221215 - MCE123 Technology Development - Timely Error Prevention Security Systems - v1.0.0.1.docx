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5D0BADBB" w:rsidR="00C70210" w:rsidRDefault="00182D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TIMELY</w:t>
      </w:r>
      <w:r w:rsidR="004A53C7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77E781B" w:rsidR="00074C5F" w:rsidRDefault="00182D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7:17:17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9D27B79" w:rsidR="0062053B" w:rsidRDefault="00182D1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TIMELY</w:t>
      </w:r>
      <w:r w:rsidR="004A53C7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D26CC4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82D18">
        <w:rPr>
          <w:u w:val="single"/>
        </w:rPr>
        <w:t>TIMELY</w:t>
      </w:r>
      <w:r w:rsidR="004A53C7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82D18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182D18">
        <w:rPr>
          <w:b/>
          <w:bCs/>
          <w:color w:val="FF0000"/>
        </w:rPr>
        <w:t>TIMELY</w:t>
      </w:r>
      <w:r w:rsidR="004A53C7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182D18">
        <w:t>,</w:t>
      </w:r>
      <w:r w:rsidR="00182D1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09D66" w14:textId="77777777" w:rsidR="005A175A" w:rsidRDefault="005A175A" w:rsidP="005B7682">
      <w:pPr>
        <w:spacing w:after="0" w:line="240" w:lineRule="auto"/>
      </w:pPr>
      <w:r>
        <w:separator/>
      </w:r>
    </w:p>
  </w:endnote>
  <w:endnote w:type="continuationSeparator" w:id="0">
    <w:p w14:paraId="0B7B0769" w14:textId="77777777" w:rsidR="005A175A" w:rsidRDefault="005A17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D53C7" w14:textId="77777777" w:rsidR="005A175A" w:rsidRDefault="005A175A" w:rsidP="005B7682">
      <w:pPr>
        <w:spacing w:after="0" w:line="240" w:lineRule="auto"/>
      </w:pPr>
      <w:r>
        <w:separator/>
      </w:r>
    </w:p>
  </w:footnote>
  <w:footnote w:type="continuationSeparator" w:id="0">
    <w:p w14:paraId="2247C2B0" w14:textId="77777777" w:rsidR="005A175A" w:rsidRDefault="005A17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18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2C93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53C7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175A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8FB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7ED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6EDF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5</cp:revision>
  <cp:lastPrinted>2022-11-10T04:15:00Z</cp:lastPrinted>
  <dcterms:created xsi:type="dcterms:W3CDTF">2022-11-10T04:16:00Z</dcterms:created>
  <dcterms:modified xsi:type="dcterms:W3CDTF">2022-12-16T00:17:00Z</dcterms:modified>
</cp:coreProperties>
</file>