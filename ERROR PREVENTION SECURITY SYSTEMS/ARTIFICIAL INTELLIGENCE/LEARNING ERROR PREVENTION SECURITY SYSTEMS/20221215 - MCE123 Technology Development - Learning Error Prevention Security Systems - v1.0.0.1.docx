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E2735E5" w:rsidR="00C70210" w:rsidRDefault="00C513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LEARNING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7011F4C" w:rsidR="00074C5F" w:rsidRDefault="00C26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7:06:09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11A6D44" w:rsidR="0062053B" w:rsidRDefault="00C5132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LEARNING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2DB6A2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1325">
        <w:rPr>
          <w:u w:val="single"/>
        </w:rPr>
        <w:t xml:space="preserve">LEARNING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1325">
        <w:rPr>
          <w:b/>
          <w:bCs/>
          <w:color w:val="FF0000"/>
        </w:rPr>
        <w:t xml:space="preserve">LEARNING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26671">
        <w:t xml:space="preserve">   </w:t>
      </w:r>
      <w:proofErr w:type="gramEnd"/>
      <w:r w:rsidR="00C26671">
        <w:t xml:space="preserve">                            </w:t>
      </w:r>
      <w:r w:rsidR="00C51325">
        <w:t xml:space="preserve"> </w:t>
      </w:r>
      <w:r w:rsidR="00AB010B">
        <w:t xml:space="preserve">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AF69" w14:textId="77777777" w:rsidR="00363ADA" w:rsidRDefault="00363ADA" w:rsidP="005B7682">
      <w:pPr>
        <w:spacing w:after="0" w:line="240" w:lineRule="auto"/>
      </w:pPr>
      <w:r>
        <w:separator/>
      </w:r>
    </w:p>
  </w:endnote>
  <w:endnote w:type="continuationSeparator" w:id="0">
    <w:p w14:paraId="0ADDC11B" w14:textId="77777777" w:rsidR="00363ADA" w:rsidRDefault="00363A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353F" w14:textId="77777777" w:rsidR="00363ADA" w:rsidRDefault="00363ADA" w:rsidP="005B7682">
      <w:pPr>
        <w:spacing w:after="0" w:line="240" w:lineRule="auto"/>
      </w:pPr>
      <w:r>
        <w:separator/>
      </w:r>
    </w:p>
  </w:footnote>
  <w:footnote w:type="continuationSeparator" w:id="0">
    <w:p w14:paraId="36E5BC07" w14:textId="77777777" w:rsidR="00363ADA" w:rsidRDefault="00363A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3B6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3ADA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10B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671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2022-11-10T04:11:00Z</cp:lastPrinted>
  <dcterms:created xsi:type="dcterms:W3CDTF">2022-12-15T23:54:00Z</dcterms:created>
  <dcterms:modified xsi:type="dcterms:W3CDTF">2022-12-16T00:06:00Z</dcterms:modified>
</cp:coreProperties>
</file>