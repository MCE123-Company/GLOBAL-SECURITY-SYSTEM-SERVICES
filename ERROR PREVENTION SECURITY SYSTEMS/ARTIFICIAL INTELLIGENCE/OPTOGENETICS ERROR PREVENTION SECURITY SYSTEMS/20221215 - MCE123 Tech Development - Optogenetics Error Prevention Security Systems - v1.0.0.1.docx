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E69CCA1" w:rsidR="00C70210" w:rsidRDefault="001811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OPTOGENETICS</w:t>
      </w:r>
      <w:r w:rsidR="0070217E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B3513B2" w:rsidR="00074C5F" w:rsidRDefault="001811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7:08:56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FDFFA47" w:rsidR="0062053B" w:rsidRDefault="0018116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OPTOGENETICS</w:t>
      </w:r>
      <w:r w:rsidR="0070217E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E511AF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8116F">
        <w:rPr>
          <w:u w:val="single"/>
        </w:rPr>
        <w:t>OPTOGENETICS</w:t>
      </w:r>
      <w:r w:rsidR="0070217E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18116F">
        <w:rPr>
          <w:b/>
          <w:bCs/>
          <w:color w:val="FF0000"/>
        </w:rPr>
        <w:t>OPTOGENETICS</w:t>
      </w:r>
      <w:r w:rsidR="0070217E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70217E">
        <w:t xml:space="preserve">  </w:t>
      </w:r>
      <w:proofErr w:type="gramEnd"/>
      <w:r w:rsidR="0000470C">
        <w:t xml:space="preserve">    </w:t>
      </w:r>
      <w:r w:rsidR="00C5204E">
        <w:t xml:space="preserve">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CAB9" w14:textId="77777777" w:rsidR="002274B0" w:rsidRDefault="002274B0" w:rsidP="005B7682">
      <w:pPr>
        <w:spacing w:after="0" w:line="240" w:lineRule="auto"/>
      </w:pPr>
      <w:r>
        <w:separator/>
      </w:r>
    </w:p>
  </w:endnote>
  <w:endnote w:type="continuationSeparator" w:id="0">
    <w:p w14:paraId="153AE029" w14:textId="77777777" w:rsidR="002274B0" w:rsidRDefault="002274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D782" w14:textId="77777777" w:rsidR="002274B0" w:rsidRDefault="002274B0" w:rsidP="005B7682">
      <w:pPr>
        <w:spacing w:after="0" w:line="240" w:lineRule="auto"/>
      </w:pPr>
      <w:r>
        <w:separator/>
      </w:r>
    </w:p>
  </w:footnote>
  <w:footnote w:type="continuationSeparator" w:id="0">
    <w:p w14:paraId="7062FF5C" w14:textId="77777777" w:rsidR="002274B0" w:rsidRDefault="002274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16F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4B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17E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83F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2022-11-10T04:11:00Z</cp:lastPrinted>
  <dcterms:created xsi:type="dcterms:W3CDTF">2022-11-10T04:12:00Z</dcterms:created>
  <dcterms:modified xsi:type="dcterms:W3CDTF">2022-12-16T00:09:00Z</dcterms:modified>
</cp:coreProperties>
</file>