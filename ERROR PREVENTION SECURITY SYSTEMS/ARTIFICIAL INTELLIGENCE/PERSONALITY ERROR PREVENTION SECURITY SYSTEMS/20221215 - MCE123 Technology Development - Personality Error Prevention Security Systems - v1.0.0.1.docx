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B9B5D49" w:rsidR="00C70210" w:rsidRDefault="009567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PERSONALITY</w:t>
      </w:r>
      <w:r w:rsidR="004E365C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CCC2C2B" w:rsidR="00074C5F" w:rsidRDefault="009567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7:14:54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8646796" w:rsidR="0062053B" w:rsidRDefault="009567E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PERSONALITY</w:t>
      </w:r>
      <w:r w:rsidR="004E365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3C83C2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67ED">
        <w:rPr>
          <w:u w:val="single"/>
        </w:rPr>
        <w:t>PERSONALITY</w:t>
      </w:r>
      <w:r w:rsidR="004E365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9567ED">
        <w:rPr>
          <w:b/>
          <w:bCs/>
          <w:color w:val="FF0000"/>
        </w:rPr>
        <w:t>PERSONALITY</w:t>
      </w:r>
      <w:r w:rsidR="004E365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833C" w14:textId="77777777" w:rsidR="001F2C93" w:rsidRDefault="001F2C93" w:rsidP="005B7682">
      <w:pPr>
        <w:spacing w:after="0" w:line="240" w:lineRule="auto"/>
      </w:pPr>
      <w:r>
        <w:separator/>
      </w:r>
    </w:p>
  </w:endnote>
  <w:endnote w:type="continuationSeparator" w:id="0">
    <w:p w14:paraId="60C4A8E0" w14:textId="77777777" w:rsidR="001F2C93" w:rsidRDefault="001F2C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7F50" w14:textId="77777777" w:rsidR="001F2C93" w:rsidRDefault="001F2C93" w:rsidP="005B7682">
      <w:pPr>
        <w:spacing w:after="0" w:line="240" w:lineRule="auto"/>
      </w:pPr>
      <w:r>
        <w:separator/>
      </w:r>
    </w:p>
  </w:footnote>
  <w:footnote w:type="continuationSeparator" w:id="0">
    <w:p w14:paraId="529AC467" w14:textId="77777777" w:rsidR="001F2C93" w:rsidRDefault="001F2C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2C93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8FB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7E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2022-11-10T04:15:00Z</cp:lastPrinted>
  <dcterms:created xsi:type="dcterms:W3CDTF">2022-11-10T04:16:00Z</dcterms:created>
  <dcterms:modified xsi:type="dcterms:W3CDTF">2022-12-16T00:15:00Z</dcterms:modified>
</cp:coreProperties>
</file>