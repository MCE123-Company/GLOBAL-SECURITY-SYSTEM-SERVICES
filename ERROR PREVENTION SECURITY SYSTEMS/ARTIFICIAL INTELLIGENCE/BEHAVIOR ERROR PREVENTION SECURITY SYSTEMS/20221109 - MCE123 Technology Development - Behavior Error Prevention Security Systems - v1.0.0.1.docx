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0F227776" w:rsidR="00C70210" w:rsidRDefault="004E365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BEHAVIOR</w:t>
      </w:r>
      <w:r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23003826" w:rsidR="00074C5F" w:rsidRDefault="004E36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11:15:22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8E93D97" w:rsidR="0062053B" w:rsidRDefault="004E365C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BEHAVIOR</w:t>
      </w:r>
      <w:r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66160A9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E365C">
        <w:rPr>
          <w:u w:val="single"/>
        </w:rPr>
        <w:t>BEHAVIOR</w:t>
      </w:r>
      <w:r w:rsidR="004E365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305B9" w:rsidRPr="00153024">
        <w:rPr>
          <w:b/>
          <w:bCs/>
          <w:color w:val="92D050"/>
        </w:rPr>
        <w:t>THAT</w:t>
      </w:r>
      <w:r w:rsidR="00A305B9">
        <w:t xml:space="preserve"> </w:t>
      </w:r>
      <w:r w:rsidR="00C70210">
        <w:t xml:space="preserve">                 </w:t>
      </w:r>
      <w:r w:rsidR="00CD4AD9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4E365C">
        <w:rPr>
          <w:b/>
          <w:bCs/>
          <w:color w:val="FF0000"/>
        </w:rPr>
        <w:t>BEHAVIOR</w:t>
      </w:r>
      <w:r w:rsidR="004E365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>,</w:t>
      </w:r>
      <w:r w:rsidR="00C51325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A7FA1" w14:textId="77777777" w:rsidR="008C28FB" w:rsidRDefault="008C28FB" w:rsidP="005B7682">
      <w:pPr>
        <w:spacing w:after="0" w:line="240" w:lineRule="auto"/>
      </w:pPr>
      <w:r>
        <w:separator/>
      </w:r>
    </w:p>
  </w:endnote>
  <w:endnote w:type="continuationSeparator" w:id="0">
    <w:p w14:paraId="3229657B" w14:textId="77777777" w:rsidR="008C28FB" w:rsidRDefault="008C28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B2A51" w14:textId="77777777" w:rsidR="008C28FB" w:rsidRDefault="008C28FB" w:rsidP="005B7682">
      <w:pPr>
        <w:spacing w:after="0" w:line="240" w:lineRule="auto"/>
      </w:pPr>
      <w:r>
        <w:separator/>
      </w:r>
    </w:p>
  </w:footnote>
  <w:footnote w:type="continuationSeparator" w:id="0">
    <w:p w14:paraId="30FC2076" w14:textId="77777777" w:rsidR="008C28FB" w:rsidRDefault="008C28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8FB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2022-11-10T04:15:00Z</cp:lastPrinted>
  <dcterms:created xsi:type="dcterms:W3CDTF">2022-11-10T04:16:00Z</dcterms:created>
  <dcterms:modified xsi:type="dcterms:W3CDTF">2022-11-10T04:16:00Z</dcterms:modified>
</cp:coreProperties>
</file>