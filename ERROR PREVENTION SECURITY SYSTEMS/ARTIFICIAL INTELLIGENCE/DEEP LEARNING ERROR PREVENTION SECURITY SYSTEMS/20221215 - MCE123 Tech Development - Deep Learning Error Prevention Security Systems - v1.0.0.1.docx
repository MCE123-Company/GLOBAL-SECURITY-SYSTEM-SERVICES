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3D116B93" w:rsidR="00C70210" w:rsidRDefault="00E66F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DEEP LEARNING</w:t>
      </w:r>
      <w:r w:rsidR="00C51325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0177426" w:rsidR="00074C5F" w:rsidRDefault="00E66F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7:01:38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ECFAD05" w:rsidR="0062053B" w:rsidRDefault="00E66F4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DEEP LEARNING</w:t>
      </w:r>
      <w:r w:rsidR="00C5132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8EA80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66F49">
        <w:rPr>
          <w:u w:val="single"/>
        </w:rPr>
        <w:t>DEEP LEARNING</w:t>
      </w:r>
      <w:r w:rsidR="00C5132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66F49">
        <w:rPr>
          <w:b/>
          <w:bCs/>
          <w:color w:val="FF0000"/>
        </w:rPr>
        <w:t>DEEP LEARNING</w:t>
      </w:r>
      <w:r w:rsidR="00C5132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E66F49">
        <w:t xml:space="preserve">   </w:t>
      </w:r>
      <w:proofErr w:type="gramEnd"/>
      <w:r w:rsidR="00E66F49">
        <w:t xml:space="preserve">          </w:t>
      </w:r>
      <w:r w:rsidR="00C51325">
        <w:t xml:space="preserve"> </w:t>
      </w:r>
      <w:r w:rsidR="0000470C">
        <w:t xml:space="preserve">  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2F9E" w14:textId="77777777" w:rsidR="00AA1A24" w:rsidRDefault="00AA1A24" w:rsidP="005B7682">
      <w:pPr>
        <w:spacing w:after="0" w:line="240" w:lineRule="auto"/>
      </w:pPr>
      <w:r>
        <w:separator/>
      </w:r>
    </w:p>
  </w:endnote>
  <w:endnote w:type="continuationSeparator" w:id="0">
    <w:p w14:paraId="3BDE3CBA" w14:textId="77777777" w:rsidR="00AA1A24" w:rsidRDefault="00AA1A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F476" w14:textId="77777777" w:rsidR="00AA1A24" w:rsidRDefault="00AA1A24" w:rsidP="005B7682">
      <w:pPr>
        <w:spacing w:after="0" w:line="240" w:lineRule="auto"/>
      </w:pPr>
      <w:r>
        <w:separator/>
      </w:r>
    </w:p>
  </w:footnote>
  <w:footnote w:type="continuationSeparator" w:id="0">
    <w:p w14:paraId="1C15B87E" w14:textId="77777777" w:rsidR="00AA1A24" w:rsidRDefault="00AA1A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0B4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A2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F49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439C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2022-11-10T04:11:00Z</cp:lastPrinted>
  <dcterms:created xsi:type="dcterms:W3CDTF">2022-11-10T04:12:00Z</dcterms:created>
  <dcterms:modified xsi:type="dcterms:W3CDTF">2022-12-16T00:01:00Z</dcterms:modified>
</cp:coreProperties>
</file>