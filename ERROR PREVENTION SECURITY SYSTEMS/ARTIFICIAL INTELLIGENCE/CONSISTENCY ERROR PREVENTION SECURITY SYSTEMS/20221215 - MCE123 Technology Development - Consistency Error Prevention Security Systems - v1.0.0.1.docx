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7CF617D3" w:rsidR="00C70210" w:rsidRDefault="006413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CONSISTENCY</w:t>
      </w:r>
      <w:r w:rsidR="007C6471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719C06A9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64134E">
        <w:rPr>
          <w:bCs/>
          <w:sz w:val="52"/>
          <w:szCs w:val="44"/>
        </w:rPr>
        <w:t>SECURITY</w:t>
      </w:r>
      <w:r w:rsidR="00C47F92">
        <w:rPr>
          <w:bCs/>
          <w:sz w:val="52"/>
          <w:szCs w:val="44"/>
        </w:rPr>
        <w:t xml:space="preserve">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2A84D11" w:rsidR="00074C5F" w:rsidRDefault="006413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7:20:12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0E8DA25" w:rsidR="0062053B" w:rsidRDefault="006413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CONSISTENCY</w:t>
      </w:r>
      <w:r w:rsidR="007C6471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376BC57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4134E">
        <w:rPr>
          <w:u w:val="single"/>
        </w:rPr>
        <w:t>CONSISTENCY</w:t>
      </w:r>
      <w:r w:rsidR="007C6471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64134E">
        <w:rPr>
          <w:u w:val="single"/>
        </w:rPr>
        <w:t>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82D18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64134E">
        <w:rPr>
          <w:b/>
          <w:bCs/>
          <w:color w:val="FF0000"/>
        </w:rPr>
        <w:t>CONSISTENCY</w:t>
      </w:r>
      <w:r w:rsidR="007C6471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182D1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C659" w14:textId="77777777" w:rsidR="00C335D9" w:rsidRDefault="00C335D9" w:rsidP="005B7682">
      <w:pPr>
        <w:spacing w:after="0" w:line="240" w:lineRule="auto"/>
      </w:pPr>
      <w:r>
        <w:separator/>
      </w:r>
    </w:p>
  </w:endnote>
  <w:endnote w:type="continuationSeparator" w:id="0">
    <w:p w14:paraId="5DF46129" w14:textId="77777777" w:rsidR="00C335D9" w:rsidRDefault="00C335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4526" w14:textId="77777777" w:rsidR="00C335D9" w:rsidRDefault="00C335D9" w:rsidP="005B7682">
      <w:pPr>
        <w:spacing w:after="0" w:line="240" w:lineRule="auto"/>
      </w:pPr>
      <w:r>
        <w:separator/>
      </w:r>
    </w:p>
  </w:footnote>
  <w:footnote w:type="continuationSeparator" w:id="0">
    <w:p w14:paraId="075FFA5A" w14:textId="77777777" w:rsidR="00C335D9" w:rsidRDefault="00C335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1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2C93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3C7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175A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34E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471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8FB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7E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5D9"/>
    <w:rsid w:val="00C369A1"/>
    <w:rsid w:val="00C40AD4"/>
    <w:rsid w:val="00C40CA1"/>
    <w:rsid w:val="00C41729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6EDF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2022-11-10T04:15:00Z</cp:lastPrinted>
  <dcterms:created xsi:type="dcterms:W3CDTF">2022-11-10T04:16:00Z</dcterms:created>
  <dcterms:modified xsi:type="dcterms:W3CDTF">2022-12-16T00:20:00Z</dcterms:modified>
</cp:coreProperties>
</file>