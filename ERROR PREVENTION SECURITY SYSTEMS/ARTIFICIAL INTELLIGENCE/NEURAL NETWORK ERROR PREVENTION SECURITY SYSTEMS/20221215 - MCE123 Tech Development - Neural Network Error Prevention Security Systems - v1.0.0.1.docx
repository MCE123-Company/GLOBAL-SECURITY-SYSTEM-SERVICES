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2099260" w:rsidR="00C70210" w:rsidRDefault="000047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NEURAL NETWORK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8516C1C" w:rsidR="00074C5F" w:rsidRDefault="000047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6:55:02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A94B31E" w:rsidR="0062053B" w:rsidRDefault="0000470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NEURAL NETWORK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7FFF53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470C">
        <w:rPr>
          <w:u w:val="single"/>
        </w:rPr>
        <w:t>NEURAL NETWORK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00470C">
        <w:rPr>
          <w:b/>
          <w:bCs/>
          <w:color w:val="FF0000"/>
        </w:rPr>
        <w:t>NEURAL NETWORK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00470C">
        <w:t xml:space="preserve">  </w:t>
      </w:r>
      <w:proofErr w:type="gramEnd"/>
      <w:r w:rsidR="0000470C">
        <w:t xml:space="preserve">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66B8" w14:textId="77777777" w:rsidR="00D1340D" w:rsidRDefault="00D1340D" w:rsidP="005B7682">
      <w:pPr>
        <w:spacing w:after="0" w:line="240" w:lineRule="auto"/>
      </w:pPr>
      <w:r>
        <w:separator/>
      </w:r>
    </w:p>
  </w:endnote>
  <w:endnote w:type="continuationSeparator" w:id="0">
    <w:p w14:paraId="3EB1E722" w14:textId="77777777" w:rsidR="00D1340D" w:rsidRDefault="00D134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7C6A" w14:textId="77777777" w:rsidR="00D1340D" w:rsidRDefault="00D1340D" w:rsidP="005B7682">
      <w:pPr>
        <w:spacing w:after="0" w:line="240" w:lineRule="auto"/>
      </w:pPr>
      <w:r>
        <w:separator/>
      </w:r>
    </w:p>
  </w:footnote>
  <w:footnote w:type="continuationSeparator" w:id="0">
    <w:p w14:paraId="686D3BA8" w14:textId="77777777" w:rsidR="00D1340D" w:rsidRDefault="00D134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2022-11-10T04:11:00Z</cp:lastPrinted>
  <dcterms:created xsi:type="dcterms:W3CDTF">2022-11-10T04:12:00Z</dcterms:created>
  <dcterms:modified xsi:type="dcterms:W3CDTF">2022-12-15T23:55:00Z</dcterms:modified>
</cp:coreProperties>
</file>