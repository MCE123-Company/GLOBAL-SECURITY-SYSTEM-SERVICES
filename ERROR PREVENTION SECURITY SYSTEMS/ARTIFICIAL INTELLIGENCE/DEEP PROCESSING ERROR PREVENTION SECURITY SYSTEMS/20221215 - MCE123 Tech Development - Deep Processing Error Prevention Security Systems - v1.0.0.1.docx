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B907E4C" w:rsidR="00C70210" w:rsidRDefault="00966D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DEEP</w:t>
      </w:r>
      <w:r w:rsidR="009140B4">
        <w:rPr>
          <w:bCs/>
          <w:sz w:val="52"/>
          <w:szCs w:val="44"/>
        </w:rPr>
        <w:t xml:space="preserve"> PROCESSING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77EDCD0" w:rsidR="00074C5F" w:rsidRDefault="00966D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7:04:07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8E9E39D" w:rsidR="0062053B" w:rsidRDefault="00966D4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DEEP</w:t>
      </w:r>
      <w:r w:rsidR="009140B4">
        <w:rPr>
          <w:b/>
          <w:sz w:val="24"/>
        </w:rPr>
        <w:t xml:space="preserve"> PROCESSING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42689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D46">
        <w:rPr>
          <w:u w:val="single"/>
        </w:rPr>
        <w:t>DEEP</w:t>
      </w:r>
      <w:r w:rsidR="009140B4">
        <w:rPr>
          <w:u w:val="single"/>
        </w:rPr>
        <w:t xml:space="preserve"> PROCESSING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966D46">
        <w:rPr>
          <w:b/>
          <w:bCs/>
          <w:color w:val="FF0000"/>
        </w:rPr>
        <w:t>DEEP</w:t>
      </w:r>
      <w:r w:rsidR="009140B4">
        <w:rPr>
          <w:b/>
          <w:bCs/>
          <w:color w:val="FF0000"/>
        </w:rPr>
        <w:t xml:space="preserve"> PROCESSING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00470C">
        <w:t xml:space="preserve">  </w:t>
      </w:r>
      <w:proofErr w:type="gramEnd"/>
      <w:r w:rsidR="0000470C">
        <w:t xml:space="preserve">  </w:t>
      </w:r>
      <w:r w:rsidR="00C5204E">
        <w:t xml:space="preserve">                                                                                             </w:t>
      </w:r>
      <w:r w:rsidR="00966D46">
        <w:t xml:space="preserve">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BE90" w14:textId="77777777" w:rsidR="00656162" w:rsidRDefault="00656162" w:rsidP="005B7682">
      <w:pPr>
        <w:spacing w:after="0" w:line="240" w:lineRule="auto"/>
      </w:pPr>
      <w:r>
        <w:separator/>
      </w:r>
    </w:p>
  </w:endnote>
  <w:endnote w:type="continuationSeparator" w:id="0">
    <w:p w14:paraId="6CEC92C0" w14:textId="77777777" w:rsidR="00656162" w:rsidRDefault="006561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CA1C" w14:textId="77777777" w:rsidR="00656162" w:rsidRDefault="00656162" w:rsidP="005B7682">
      <w:pPr>
        <w:spacing w:after="0" w:line="240" w:lineRule="auto"/>
      </w:pPr>
      <w:r>
        <w:separator/>
      </w:r>
    </w:p>
  </w:footnote>
  <w:footnote w:type="continuationSeparator" w:id="0">
    <w:p w14:paraId="5BC76339" w14:textId="77777777" w:rsidR="00656162" w:rsidRDefault="006561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390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162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0B4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D46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1B0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439C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2022-11-10T04:11:00Z</cp:lastPrinted>
  <dcterms:created xsi:type="dcterms:W3CDTF">2022-11-10T04:12:00Z</dcterms:created>
  <dcterms:modified xsi:type="dcterms:W3CDTF">2022-12-16T00:04:00Z</dcterms:modified>
</cp:coreProperties>
</file>