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792F3C1" w:rsidR="00C70210" w:rsidRDefault="002F78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ARTIFICIAL INTELLIGENCE</w:t>
      </w:r>
      <w:r w:rsidR="00C51325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3460012" w:rsidR="00074C5F" w:rsidRDefault="002F78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6:56:36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7F7D6A5B" w:rsidR="0062053B" w:rsidRDefault="002F78B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ARTIFICIAL INTELLIGENCE</w:t>
      </w:r>
      <w:r w:rsidR="00C5132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77AC11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F78B3">
        <w:rPr>
          <w:u w:val="single"/>
        </w:rPr>
        <w:t>ARTIFICIAL INTELLIGENCE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2F78B3" w:rsidRPr="00153024">
        <w:rPr>
          <w:b/>
          <w:bCs/>
          <w:color w:val="92D050"/>
        </w:rPr>
        <w:t>THAT</w:t>
      </w:r>
      <w:r w:rsidR="002F78B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2F78B3">
        <w:rPr>
          <w:b/>
          <w:bCs/>
          <w:color w:val="FF0000"/>
        </w:rPr>
        <w:t>ARTIFICIAL INTELLIGENCE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00470C">
        <w:t xml:space="preserve">  </w:t>
      </w:r>
      <w:proofErr w:type="gramEnd"/>
      <w:r w:rsidR="0000470C">
        <w:t xml:space="preserve">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82AB" w14:textId="77777777" w:rsidR="00ED0A5F" w:rsidRDefault="00ED0A5F" w:rsidP="005B7682">
      <w:pPr>
        <w:spacing w:after="0" w:line="240" w:lineRule="auto"/>
      </w:pPr>
      <w:r>
        <w:separator/>
      </w:r>
    </w:p>
  </w:endnote>
  <w:endnote w:type="continuationSeparator" w:id="0">
    <w:p w14:paraId="09CCA780" w14:textId="77777777" w:rsidR="00ED0A5F" w:rsidRDefault="00ED0A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BD66" w14:textId="77777777" w:rsidR="00ED0A5F" w:rsidRDefault="00ED0A5F" w:rsidP="005B7682">
      <w:pPr>
        <w:spacing w:after="0" w:line="240" w:lineRule="auto"/>
      </w:pPr>
      <w:r>
        <w:separator/>
      </w:r>
    </w:p>
  </w:footnote>
  <w:footnote w:type="continuationSeparator" w:id="0">
    <w:p w14:paraId="65625E2F" w14:textId="77777777" w:rsidR="00ED0A5F" w:rsidRDefault="00ED0A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2F78B3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A5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2022-11-10T04:11:00Z</cp:lastPrinted>
  <dcterms:created xsi:type="dcterms:W3CDTF">2022-11-10T04:12:00Z</dcterms:created>
  <dcterms:modified xsi:type="dcterms:W3CDTF">2022-12-15T23:56:00Z</dcterms:modified>
</cp:coreProperties>
</file>