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6C0A2BAE" w:rsidR="00C70210" w:rsidRDefault="004A53C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THOUGHT CENTER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2D4A3EAF" w:rsidR="00074C5F" w:rsidRDefault="004A53C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7:15:49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623D76B3" w:rsidR="0062053B" w:rsidRDefault="004A53C7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THOUGHT CENTER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0597A88E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A53C7">
        <w:rPr>
          <w:u w:val="single"/>
        </w:rPr>
        <w:t>THOUGHT CENTER</w:t>
      </w:r>
      <w:r w:rsidR="004A53C7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4A53C7">
        <w:rPr>
          <w:b/>
          <w:bCs/>
          <w:color w:val="FF0000"/>
        </w:rPr>
        <w:t>THOUGHT CENTER</w:t>
      </w:r>
      <w:r w:rsidR="004A53C7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4A53C7">
        <w:t xml:space="preserve">  </w:t>
      </w:r>
      <w:proofErr w:type="gramEnd"/>
      <w:r w:rsidR="004A53C7">
        <w:t xml:space="preserve">         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C5745" w14:textId="77777777" w:rsidR="00ED6EDF" w:rsidRDefault="00ED6EDF" w:rsidP="005B7682">
      <w:pPr>
        <w:spacing w:after="0" w:line="240" w:lineRule="auto"/>
      </w:pPr>
      <w:r>
        <w:separator/>
      </w:r>
    </w:p>
  </w:endnote>
  <w:endnote w:type="continuationSeparator" w:id="0">
    <w:p w14:paraId="1E75DFD2" w14:textId="77777777" w:rsidR="00ED6EDF" w:rsidRDefault="00ED6ED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8FD76" w14:textId="77777777" w:rsidR="00ED6EDF" w:rsidRDefault="00ED6EDF" w:rsidP="005B7682">
      <w:pPr>
        <w:spacing w:after="0" w:line="240" w:lineRule="auto"/>
      </w:pPr>
      <w:r>
        <w:separator/>
      </w:r>
    </w:p>
  </w:footnote>
  <w:footnote w:type="continuationSeparator" w:id="0">
    <w:p w14:paraId="08920189" w14:textId="77777777" w:rsidR="00ED6EDF" w:rsidRDefault="00ED6ED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2C93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A53C7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8FB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67ED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6EDF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4</cp:revision>
  <cp:lastPrinted>2022-11-10T04:15:00Z</cp:lastPrinted>
  <dcterms:created xsi:type="dcterms:W3CDTF">2022-11-10T04:16:00Z</dcterms:created>
  <dcterms:modified xsi:type="dcterms:W3CDTF">2022-12-16T00:16:00Z</dcterms:modified>
</cp:coreProperties>
</file>