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0C5F7FF9" w:rsidR="00C70210" w:rsidRDefault="0000470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NEURAL </w:t>
      </w:r>
      <w:r w:rsidR="0070217E">
        <w:rPr>
          <w:bCs/>
          <w:sz w:val="52"/>
          <w:szCs w:val="44"/>
        </w:rPr>
        <w:t>MEMORY</w:t>
      </w:r>
      <w:r w:rsidR="0070217E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5CBCA9C" w:rsidR="00074C5F" w:rsidRDefault="007021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7:07:20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90FE411" w:rsidR="0062053B" w:rsidRDefault="0000470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NEURAL </w:t>
      </w:r>
      <w:r w:rsidR="0070217E">
        <w:rPr>
          <w:b/>
          <w:sz w:val="24"/>
        </w:rPr>
        <w:t>MEMORY</w:t>
      </w:r>
      <w:r w:rsidR="0070217E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08FE85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0470C">
        <w:rPr>
          <w:u w:val="single"/>
        </w:rPr>
        <w:t xml:space="preserve">NEURAL </w:t>
      </w:r>
      <w:r w:rsidR="0070217E">
        <w:rPr>
          <w:u w:val="single"/>
        </w:rPr>
        <w:t>MEMORY</w:t>
      </w:r>
      <w:r w:rsidR="0070217E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00470C">
        <w:rPr>
          <w:b/>
          <w:bCs/>
          <w:color w:val="FF0000"/>
        </w:rPr>
        <w:t xml:space="preserve">NEURAL </w:t>
      </w:r>
      <w:r w:rsidR="0070217E">
        <w:rPr>
          <w:b/>
          <w:bCs/>
          <w:color w:val="FF0000"/>
        </w:rPr>
        <w:t>MEMORY</w:t>
      </w:r>
      <w:r w:rsidR="0070217E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70217E">
        <w:t xml:space="preserve">  </w:t>
      </w:r>
      <w:proofErr w:type="gramEnd"/>
      <w:r w:rsidR="0000470C">
        <w:t xml:space="preserve">    </w:t>
      </w:r>
      <w:r w:rsidR="00C5204E">
        <w:t xml:space="preserve">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A849" w14:textId="77777777" w:rsidR="00CE183F" w:rsidRDefault="00CE183F" w:rsidP="005B7682">
      <w:pPr>
        <w:spacing w:after="0" w:line="240" w:lineRule="auto"/>
      </w:pPr>
      <w:r>
        <w:separator/>
      </w:r>
    </w:p>
  </w:endnote>
  <w:endnote w:type="continuationSeparator" w:id="0">
    <w:p w14:paraId="31A989FE" w14:textId="77777777" w:rsidR="00CE183F" w:rsidRDefault="00CE18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BD395" w14:textId="77777777" w:rsidR="00CE183F" w:rsidRDefault="00CE183F" w:rsidP="005B7682">
      <w:pPr>
        <w:spacing w:after="0" w:line="240" w:lineRule="auto"/>
      </w:pPr>
      <w:r>
        <w:separator/>
      </w:r>
    </w:p>
  </w:footnote>
  <w:footnote w:type="continuationSeparator" w:id="0">
    <w:p w14:paraId="3836EF4A" w14:textId="77777777" w:rsidR="00CE183F" w:rsidRDefault="00CE18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70C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364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17E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0FDD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04E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83F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0D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2022-11-10T04:11:00Z</cp:lastPrinted>
  <dcterms:created xsi:type="dcterms:W3CDTF">2022-11-10T04:12:00Z</dcterms:created>
  <dcterms:modified xsi:type="dcterms:W3CDTF">2022-12-16T00:07:00Z</dcterms:modified>
</cp:coreProperties>
</file>