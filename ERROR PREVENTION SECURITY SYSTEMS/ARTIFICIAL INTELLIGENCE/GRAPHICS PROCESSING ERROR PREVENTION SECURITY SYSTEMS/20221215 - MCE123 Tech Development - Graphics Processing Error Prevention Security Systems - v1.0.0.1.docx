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63DA047A" w:rsidR="00C70210" w:rsidRDefault="001166E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GRAPHICS PROCESSING</w:t>
      </w:r>
      <w:r w:rsidR="00C51325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75C6B25" w:rsidR="00074C5F" w:rsidRDefault="001166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6:58:05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8999060" w:rsidR="0062053B" w:rsidRDefault="001166E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GRAPHICS PROCESSING</w:t>
      </w:r>
      <w:r w:rsidR="00C5132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77A2A4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166EE">
        <w:rPr>
          <w:u w:val="single"/>
        </w:rPr>
        <w:t>GRAPHICS PROCESSING</w:t>
      </w:r>
      <w:r w:rsidR="00C5132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1166EE">
        <w:rPr>
          <w:b/>
          <w:bCs/>
          <w:color w:val="FF0000"/>
        </w:rPr>
        <w:t>GRAPHICS PROCESSING</w:t>
      </w:r>
      <w:r w:rsidR="00C5132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00470C">
        <w:t xml:space="preserve">  </w:t>
      </w:r>
      <w:proofErr w:type="gramEnd"/>
      <w:r w:rsidR="0000470C">
        <w:t xml:space="preserve">  </w:t>
      </w:r>
      <w:r w:rsidR="00C5204E">
        <w:t xml:space="preserve">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E862" w14:textId="77777777" w:rsidR="009629BC" w:rsidRDefault="009629BC" w:rsidP="005B7682">
      <w:pPr>
        <w:spacing w:after="0" w:line="240" w:lineRule="auto"/>
      </w:pPr>
      <w:r>
        <w:separator/>
      </w:r>
    </w:p>
  </w:endnote>
  <w:endnote w:type="continuationSeparator" w:id="0">
    <w:p w14:paraId="020B5189" w14:textId="77777777" w:rsidR="009629BC" w:rsidRDefault="009629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E5E6" w14:textId="77777777" w:rsidR="009629BC" w:rsidRDefault="009629BC" w:rsidP="005B7682">
      <w:pPr>
        <w:spacing w:after="0" w:line="240" w:lineRule="auto"/>
      </w:pPr>
      <w:r>
        <w:separator/>
      </w:r>
    </w:p>
  </w:footnote>
  <w:footnote w:type="continuationSeparator" w:id="0">
    <w:p w14:paraId="23DA35B8" w14:textId="77777777" w:rsidR="009629BC" w:rsidRDefault="009629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70C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6E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FDD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9BC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04E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0D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2022-11-10T04:11:00Z</cp:lastPrinted>
  <dcterms:created xsi:type="dcterms:W3CDTF">2022-11-10T04:12:00Z</dcterms:created>
  <dcterms:modified xsi:type="dcterms:W3CDTF">2022-12-15T23:58:00Z</dcterms:modified>
</cp:coreProperties>
</file>