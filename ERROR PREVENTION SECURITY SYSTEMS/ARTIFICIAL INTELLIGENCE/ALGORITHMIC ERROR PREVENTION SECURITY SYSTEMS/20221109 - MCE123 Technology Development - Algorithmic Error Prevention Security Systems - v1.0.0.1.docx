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3420119" w:rsidR="00C70210" w:rsidRDefault="0016401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ALGORITHMIC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4E69B92" w:rsidR="00074C5F" w:rsidRDefault="001640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11:06:48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D0C2CBB" w:rsidR="0062053B" w:rsidRDefault="0016401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ALGORITHMIC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450A9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401B">
        <w:rPr>
          <w:u w:val="single"/>
        </w:rPr>
        <w:t>ALGORITHMIC</w:t>
      </w:r>
      <w:r w:rsidR="0016401B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16401B">
        <w:rPr>
          <w:b/>
          <w:bCs/>
          <w:color w:val="FF0000"/>
        </w:rPr>
        <w:t>ALGORITHMIC</w:t>
      </w:r>
      <w:r w:rsidR="0016401B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16401B">
        <w:t xml:space="preserve">  </w:t>
      </w:r>
      <w:proofErr w:type="gramEnd"/>
      <w:r w:rsidR="0016401B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058C" w14:textId="77777777" w:rsidR="00D73900" w:rsidRDefault="00D73900" w:rsidP="005B7682">
      <w:pPr>
        <w:spacing w:after="0" w:line="240" w:lineRule="auto"/>
      </w:pPr>
      <w:r>
        <w:separator/>
      </w:r>
    </w:p>
  </w:endnote>
  <w:endnote w:type="continuationSeparator" w:id="0">
    <w:p w14:paraId="35A061BE" w14:textId="77777777" w:rsidR="00D73900" w:rsidRDefault="00D739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8C20" w14:textId="77777777" w:rsidR="00D73900" w:rsidRDefault="00D73900" w:rsidP="005B7682">
      <w:pPr>
        <w:spacing w:after="0" w:line="240" w:lineRule="auto"/>
      </w:pPr>
      <w:r>
        <w:separator/>
      </w:r>
    </w:p>
  </w:footnote>
  <w:footnote w:type="continuationSeparator" w:id="0">
    <w:p w14:paraId="61BC544F" w14:textId="77777777" w:rsidR="00D73900" w:rsidRDefault="00D739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90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2022-11-10T04:06:00Z</cp:lastPrinted>
  <dcterms:created xsi:type="dcterms:W3CDTF">2022-11-10T04:07:00Z</dcterms:created>
  <dcterms:modified xsi:type="dcterms:W3CDTF">2022-11-10T04:07:00Z</dcterms:modified>
</cp:coreProperties>
</file>