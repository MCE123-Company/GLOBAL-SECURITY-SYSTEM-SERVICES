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17E69CAE" w:rsidR="00C70210" w:rsidRDefault="007C647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62772462" w:rsidR="00074C5F" w:rsidRDefault="007C64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7:18:31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2B5D2C2E" w:rsidR="0062053B" w:rsidRDefault="007C647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SECURITY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2FBCDC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C6471">
        <w:rPr>
          <w:u w:val="single"/>
        </w:rPr>
        <w:t>SECURITY</w:t>
      </w:r>
      <w:r w:rsidR="007C6471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82D18">
        <w:t xml:space="preserve">      </w:t>
      </w:r>
      <w:r w:rsidR="00153024" w:rsidRPr="00153024">
        <w:rPr>
          <w:b/>
          <w:bCs/>
          <w:color w:val="FF0000"/>
        </w:rPr>
        <w:t xml:space="preserve">ANY </w:t>
      </w:r>
      <w:r w:rsidR="007C6471">
        <w:rPr>
          <w:b/>
          <w:bCs/>
          <w:color w:val="FF0000"/>
        </w:rPr>
        <w:t>SECURITY</w:t>
      </w:r>
      <w:r w:rsidR="007C6471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182D1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090FC" w14:textId="77777777" w:rsidR="00C41729" w:rsidRDefault="00C41729" w:rsidP="005B7682">
      <w:pPr>
        <w:spacing w:after="0" w:line="240" w:lineRule="auto"/>
      </w:pPr>
      <w:r>
        <w:separator/>
      </w:r>
    </w:p>
  </w:endnote>
  <w:endnote w:type="continuationSeparator" w:id="0">
    <w:p w14:paraId="5A9AB541" w14:textId="77777777" w:rsidR="00C41729" w:rsidRDefault="00C417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70DC4" w14:textId="77777777" w:rsidR="00C41729" w:rsidRDefault="00C41729" w:rsidP="005B7682">
      <w:pPr>
        <w:spacing w:after="0" w:line="240" w:lineRule="auto"/>
      </w:pPr>
      <w:r>
        <w:separator/>
      </w:r>
    </w:p>
  </w:footnote>
  <w:footnote w:type="continuationSeparator" w:id="0">
    <w:p w14:paraId="39FF0877" w14:textId="77777777" w:rsidR="00C41729" w:rsidRDefault="00C417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18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2C93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53C7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175A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471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8FB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67ED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729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6EDF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6</cp:revision>
  <cp:lastPrinted>2022-11-10T04:15:00Z</cp:lastPrinted>
  <dcterms:created xsi:type="dcterms:W3CDTF">2022-11-10T04:16:00Z</dcterms:created>
  <dcterms:modified xsi:type="dcterms:W3CDTF">2022-12-16T00:18:00Z</dcterms:modified>
</cp:coreProperties>
</file>