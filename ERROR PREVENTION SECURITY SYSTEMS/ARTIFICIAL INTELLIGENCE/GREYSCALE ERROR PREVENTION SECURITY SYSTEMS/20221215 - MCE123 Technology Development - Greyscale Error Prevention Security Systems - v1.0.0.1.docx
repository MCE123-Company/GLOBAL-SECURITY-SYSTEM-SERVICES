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03E97130" w:rsidR="00C70210" w:rsidRDefault="008C045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GREYSCALE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6CAAC50F" w:rsidR="00074C5F" w:rsidRDefault="008C045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6:50:23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6E56B693" w:rsidR="0062053B" w:rsidRDefault="008C045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GREYSCALE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A2C7C4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C0450">
        <w:rPr>
          <w:u w:val="single"/>
        </w:rPr>
        <w:t>GREYSCALE</w:t>
      </w:r>
      <w:r w:rsidR="008C0450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8C0450">
        <w:rPr>
          <w:b/>
          <w:bCs/>
          <w:color w:val="FF0000"/>
        </w:rPr>
        <w:t>GREYSCALE</w:t>
      </w:r>
      <w:r w:rsidR="008C0450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BB513" w14:textId="77777777" w:rsidR="009C1F25" w:rsidRDefault="009C1F25" w:rsidP="005B7682">
      <w:pPr>
        <w:spacing w:after="0" w:line="240" w:lineRule="auto"/>
      </w:pPr>
      <w:r>
        <w:separator/>
      </w:r>
    </w:p>
  </w:endnote>
  <w:endnote w:type="continuationSeparator" w:id="0">
    <w:p w14:paraId="1C5511A4" w14:textId="77777777" w:rsidR="009C1F25" w:rsidRDefault="009C1F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F918C" w14:textId="77777777" w:rsidR="009C1F25" w:rsidRDefault="009C1F25" w:rsidP="005B7682">
      <w:pPr>
        <w:spacing w:after="0" w:line="240" w:lineRule="auto"/>
      </w:pPr>
      <w:r>
        <w:separator/>
      </w:r>
    </w:p>
  </w:footnote>
  <w:footnote w:type="continuationSeparator" w:id="0">
    <w:p w14:paraId="45882D9D" w14:textId="77777777" w:rsidR="009C1F25" w:rsidRDefault="009C1F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364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450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1F25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0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2022-11-10T04:11:00Z</cp:lastPrinted>
  <dcterms:created xsi:type="dcterms:W3CDTF">2022-12-15T23:50:00Z</dcterms:created>
  <dcterms:modified xsi:type="dcterms:W3CDTF">2022-12-15T23:50:00Z</dcterms:modified>
</cp:coreProperties>
</file>