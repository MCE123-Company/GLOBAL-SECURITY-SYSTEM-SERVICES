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6F0EFD8" w:rsidR="00C70210" w:rsidRDefault="002139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COMPLEX</w:t>
      </w:r>
      <w:r w:rsidR="009140B4">
        <w:rPr>
          <w:bCs/>
          <w:sz w:val="52"/>
          <w:szCs w:val="44"/>
        </w:rPr>
        <w:t xml:space="preserve"> PROCESSING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8D0BFB2" w:rsidR="00074C5F" w:rsidRDefault="002139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7:02:53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B56F9FC" w:rsidR="0062053B" w:rsidRDefault="002139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COMPLEX</w:t>
      </w:r>
      <w:r w:rsidR="009140B4">
        <w:rPr>
          <w:b/>
          <w:sz w:val="24"/>
        </w:rPr>
        <w:t xml:space="preserve"> PROCESSING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219110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1390A">
        <w:rPr>
          <w:u w:val="single"/>
        </w:rPr>
        <w:t>COMPLEX</w:t>
      </w:r>
      <w:r w:rsidR="009140B4">
        <w:rPr>
          <w:u w:val="single"/>
        </w:rPr>
        <w:t xml:space="preserve"> PROCESSING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21390A">
        <w:rPr>
          <w:b/>
          <w:bCs/>
          <w:color w:val="FF0000"/>
        </w:rPr>
        <w:t>COMPLEX</w:t>
      </w:r>
      <w:r w:rsidR="009140B4">
        <w:rPr>
          <w:b/>
          <w:bCs/>
          <w:color w:val="FF0000"/>
        </w:rPr>
        <w:t xml:space="preserve"> PROCESSING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72AB" w14:textId="77777777" w:rsidR="00BF01B0" w:rsidRDefault="00BF01B0" w:rsidP="005B7682">
      <w:pPr>
        <w:spacing w:after="0" w:line="240" w:lineRule="auto"/>
      </w:pPr>
      <w:r>
        <w:separator/>
      </w:r>
    </w:p>
  </w:endnote>
  <w:endnote w:type="continuationSeparator" w:id="0">
    <w:p w14:paraId="324153BC" w14:textId="77777777" w:rsidR="00BF01B0" w:rsidRDefault="00BF01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0304" w14:textId="77777777" w:rsidR="00BF01B0" w:rsidRDefault="00BF01B0" w:rsidP="005B7682">
      <w:pPr>
        <w:spacing w:after="0" w:line="240" w:lineRule="auto"/>
      </w:pPr>
      <w:r>
        <w:separator/>
      </w:r>
    </w:p>
  </w:footnote>
  <w:footnote w:type="continuationSeparator" w:id="0">
    <w:p w14:paraId="71756B44" w14:textId="77777777" w:rsidR="00BF01B0" w:rsidRDefault="00BF01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390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0B4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1B0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439C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2022-11-10T04:11:00Z</cp:lastPrinted>
  <dcterms:created xsi:type="dcterms:W3CDTF">2022-11-10T04:12:00Z</dcterms:created>
  <dcterms:modified xsi:type="dcterms:W3CDTF">2022-12-16T00:03:00Z</dcterms:modified>
</cp:coreProperties>
</file>