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59DD660A" w:rsidR="00C70210" w:rsidRDefault="00C5132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LEARNING </w:t>
      </w:r>
      <w:r w:rsidR="00AB010B">
        <w:rPr>
          <w:bCs/>
          <w:sz w:val="52"/>
          <w:szCs w:val="44"/>
        </w:rPr>
        <w:t xml:space="preserve">ALGORITHM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4A77BBFD" w:rsidR="00074C5F" w:rsidRDefault="00AB010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6:53:19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35C84322" w:rsidR="0062053B" w:rsidRDefault="00C51325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LEARNING </w:t>
      </w:r>
      <w:r w:rsidR="00AB010B">
        <w:rPr>
          <w:b/>
          <w:sz w:val="24"/>
        </w:rPr>
        <w:t xml:space="preserve">ALGORITHM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6BF31B6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51325">
        <w:rPr>
          <w:u w:val="single"/>
        </w:rPr>
        <w:t xml:space="preserve">LEARNING </w:t>
      </w:r>
      <w:r w:rsidR="00AB010B">
        <w:rPr>
          <w:u w:val="single"/>
        </w:rPr>
        <w:t xml:space="preserve">ALGORITHM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C51325">
        <w:rPr>
          <w:b/>
          <w:bCs/>
          <w:color w:val="FF0000"/>
        </w:rPr>
        <w:t xml:space="preserve">LEARNING </w:t>
      </w:r>
      <w:r w:rsidR="00AB010B">
        <w:rPr>
          <w:b/>
          <w:bCs/>
          <w:color w:val="FF0000"/>
        </w:rPr>
        <w:t xml:space="preserve">ALGORITHM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AB010B">
        <w:t xml:space="preserve">  </w:t>
      </w:r>
      <w:proofErr w:type="gramEnd"/>
      <w:r w:rsidR="00AB010B">
        <w:t xml:space="preserve">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C48EE" w14:textId="77777777" w:rsidR="00253B68" w:rsidRDefault="00253B68" w:rsidP="005B7682">
      <w:pPr>
        <w:spacing w:after="0" w:line="240" w:lineRule="auto"/>
      </w:pPr>
      <w:r>
        <w:separator/>
      </w:r>
    </w:p>
  </w:endnote>
  <w:endnote w:type="continuationSeparator" w:id="0">
    <w:p w14:paraId="18AA760E" w14:textId="77777777" w:rsidR="00253B68" w:rsidRDefault="00253B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1E5D3" w14:textId="77777777" w:rsidR="00253B68" w:rsidRDefault="00253B68" w:rsidP="005B7682">
      <w:pPr>
        <w:spacing w:after="0" w:line="240" w:lineRule="auto"/>
      </w:pPr>
      <w:r>
        <w:separator/>
      </w:r>
    </w:p>
  </w:footnote>
  <w:footnote w:type="continuationSeparator" w:id="0">
    <w:p w14:paraId="70B88FA6" w14:textId="77777777" w:rsidR="00253B68" w:rsidRDefault="00253B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364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3B68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10B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2022-11-10T04:11:00Z</cp:lastPrinted>
  <dcterms:created xsi:type="dcterms:W3CDTF">2022-12-15T23:54:00Z</dcterms:created>
  <dcterms:modified xsi:type="dcterms:W3CDTF">2022-12-15T23:54:00Z</dcterms:modified>
</cp:coreProperties>
</file>