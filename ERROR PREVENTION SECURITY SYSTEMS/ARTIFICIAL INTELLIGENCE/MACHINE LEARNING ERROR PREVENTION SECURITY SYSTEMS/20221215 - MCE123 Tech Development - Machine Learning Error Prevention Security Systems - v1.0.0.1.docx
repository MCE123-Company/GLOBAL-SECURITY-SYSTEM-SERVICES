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452786C1" w:rsidR="00C70210" w:rsidRDefault="00C5204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MACHINE </w:t>
      </w:r>
      <w:r w:rsidR="00C51325">
        <w:rPr>
          <w:bCs/>
          <w:sz w:val="52"/>
          <w:szCs w:val="44"/>
        </w:rPr>
        <w:t xml:space="preserve">LEARNING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5D23CE41" w:rsidR="00074C5F" w:rsidRDefault="00C5204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6:52:26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4D3EB255" w:rsidR="0062053B" w:rsidRDefault="00C5204E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MACHINE </w:t>
      </w:r>
      <w:r w:rsidR="00C51325">
        <w:rPr>
          <w:b/>
          <w:sz w:val="24"/>
        </w:rPr>
        <w:t xml:space="preserve">LEARNING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2148ECA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5204E">
        <w:rPr>
          <w:u w:val="single"/>
        </w:rPr>
        <w:t xml:space="preserve">MACHINE </w:t>
      </w:r>
      <w:r w:rsidR="00C51325">
        <w:rPr>
          <w:u w:val="single"/>
        </w:rPr>
        <w:t xml:space="preserve">LEARNING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C5204E">
        <w:rPr>
          <w:b/>
          <w:bCs/>
          <w:color w:val="FF0000"/>
        </w:rPr>
        <w:t xml:space="preserve">MACHINE </w:t>
      </w:r>
      <w:r w:rsidR="00C51325">
        <w:rPr>
          <w:b/>
          <w:bCs/>
          <w:color w:val="FF0000"/>
        </w:rPr>
        <w:t xml:space="preserve">LEARNING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C5204E">
        <w:t xml:space="preserve">  </w:t>
      </w:r>
      <w:proofErr w:type="gramEnd"/>
      <w:r w:rsidR="00C5204E">
        <w:t xml:space="preserve">          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9D73B" w14:textId="77777777" w:rsidR="00870FDD" w:rsidRDefault="00870FDD" w:rsidP="005B7682">
      <w:pPr>
        <w:spacing w:after="0" w:line="240" w:lineRule="auto"/>
      </w:pPr>
      <w:r>
        <w:separator/>
      </w:r>
    </w:p>
  </w:endnote>
  <w:endnote w:type="continuationSeparator" w:id="0">
    <w:p w14:paraId="6019DD22" w14:textId="77777777" w:rsidR="00870FDD" w:rsidRDefault="00870FD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B0288" w14:textId="77777777" w:rsidR="00870FDD" w:rsidRDefault="00870FDD" w:rsidP="005B7682">
      <w:pPr>
        <w:spacing w:after="0" w:line="240" w:lineRule="auto"/>
      </w:pPr>
      <w:r>
        <w:separator/>
      </w:r>
    </w:p>
  </w:footnote>
  <w:footnote w:type="continuationSeparator" w:id="0">
    <w:p w14:paraId="25705D7B" w14:textId="77777777" w:rsidR="00870FDD" w:rsidRDefault="00870FD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364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0FDD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325"/>
    <w:rsid w:val="00C51400"/>
    <w:rsid w:val="00C51861"/>
    <w:rsid w:val="00C5204E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2022-11-10T04:11:00Z</cp:lastPrinted>
  <dcterms:created xsi:type="dcterms:W3CDTF">2022-11-10T04:12:00Z</dcterms:created>
  <dcterms:modified xsi:type="dcterms:W3CDTF">2022-12-15T23:52:00Z</dcterms:modified>
</cp:coreProperties>
</file>