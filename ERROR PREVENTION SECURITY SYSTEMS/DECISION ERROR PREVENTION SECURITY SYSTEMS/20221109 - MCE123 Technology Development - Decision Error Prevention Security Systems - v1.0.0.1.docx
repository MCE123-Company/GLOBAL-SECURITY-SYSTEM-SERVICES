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76BAE494" w:rsidR="00C70210" w:rsidRDefault="007276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DECISION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F1DC892" w:rsidR="00074C5F" w:rsidRDefault="007276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11:13:19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1471A108" w:rsidR="0062053B" w:rsidRDefault="007276C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DECISION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32FA04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276C4">
        <w:rPr>
          <w:u w:val="single"/>
        </w:rPr>
        <w:t>DECISION</w:t>
      </w:r>
      <w:r w:rsidR="007276C4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7276C4">
        <w:rPr>
          <w:b/>
          <w:bCs/>
          <w:color w:val="FF0000"/>
        </w:rPr>
        <w:t>DECISION</w:t>
      </w:r>
      <w:r w:rsidR="007276C4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>,</w:t>
      </w:r>
      <w:r w:rsidR="00C51325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17D0A" w14:textId="77777777" w:rsidR="00F05807" w:rsidRDefault="00F05807" w:rsidP="005B7682">
      <w:pPr>
        <w:spacing w:after="0" w:line="240" w:lineRule="auto"/>
      </w:pPr>
      <w:r>
        <w:separator/>
      </w:r>
    </w:p>
  </w:endnote>
  <w:endnote w:type="continuationSeparator" w:id="0">
    <w:p w14:paraId="7EC4497D" w14:textId="77777777" w:rsidR="00F05807" w:rsidRDefault="00F058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673B" w14:textId="77777777" w:rsidR="00F05807" w:rsidRDefault="00F05807" w:rsidP="005B7682">
      <w:pPr>
        <w:spacing w:after="0" w:line="240" w:lineRule="auto"/>
      </w:pPr>
      <w:r>
        <w:separator/>
      </w:r>
    </w:p>
  </w:footnote>
  <w:footnote w:type="continuationSeparator" w:id="0">
    <w:p w14:paraId="7B4E0E4C" w14:textId="77777777" w:rsidR="00F05807" w:rsidRDefault="00F058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5807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2022-11-10T04:12:00Z</cp:lastPrinted>
  <dcterms:created xsi:type="dcterms:W3CDTF">2022-11-10T04:13:00Z</dcterms:created>
  <dcterms:modified xsi:type="dcterms:W3CDTF">2022-11-10T04:13:00Z</dcterms:modified>
</cp:coreProperties>
</file>