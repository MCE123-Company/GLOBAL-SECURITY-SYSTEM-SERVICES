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113CACC8" w:rsidR="00C70210" w:rsidRDefault="00E7590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QUESTION</w:t>
      </w:r>
      <w:r>
        <w:rPr>
          <w:bCs/>
          <w:sz w:val="52"/>
          <w:szCs w:val="44"/>
        </w:rPr>
        <w:t xml:space="preserve"> </w:t>
      </w:r>
      <w:r w:rsidR="00C70210">
        <w:rPr>
          <w:bCs/>
          <w:sz w:val="52"/>
          <w:szCs w:val="44"/>
        </w:rPr>
        <w:t>ERROR</w:t>
      </w:r>
    </w:p>
    <w:p w14:paraId="3F868F6E" w14:textId="55AC1FC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7AE60B8F" w:rsidR="00074C5F" w:rsidRDefault="00E7590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11/11/2022 4:28:57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665675D7" w:rsidR="0062053B" w:rsidRDefault="00E7590B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QUESTION</w:t>
      </w:r>
      <w:r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7B04011E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7590B">
        <w:rPr>
          <w:u w:val="single"/>
        </w:rPr>
        <w:t>QUESTION</w:t>
      </w:r>
      <w:r w:rsidR="00E7590B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A305B9" w:rsidRPr="00153024">
        <w:rPr>
          <w:b/>
          <w:bCs/>
          <w:color w:val="92D050"/>
        </w:rPr>
        <w:t>THAT</w:t>
      </w:r>
      <w:r w:rsidR="00A305B9">
        <w:t xml:space="preserve"> </w:t>
      </w:r>
      <w:r w:rsidR="00C70210">
        <w:t xml:space="preserve">                 </w:t>
      </w:r>
      <w:r w:rsidR="00CD4AD9">
        <w:t xml:space="preserve">       </w:t>
      </w:r>
      <w:r w:rsidR="00F61628">
        <w:t xml:space="preserve">       </w:t>
      </w:r>
      <w:r w:rsidR="00CD4AD9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E7590B">
        <w:rPr>
          <w:b/>
          <w:bCs/>
          <w:color w:val="FF0000"/>
        </w:rPr>
        <w:t>QUESTION</w:t>
      </w:r>
      <w:r w:rsidR="00E7590B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E7590B">
        <w:t>,</w:t>
      </w:r>
      <w:r w:rsidR="00E7590B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7111D" w14:textId="77777777" w:rsidR="009A1AC9" w:rsidRDefault="009A1AC9" w:rsidP="005B7682">
      <w:pPr>
        <w:spacing w:after="0" w:line="240" w:lineRule="auto"/>
      </w:pPr>
      <w:r>
        <w:separator/>
      </w:r>
    </w:p>
  </w:endnote>
  <w:endnote w:type="continuationSeparator" w:id="0">
    <w:p w14:paraId="58A44277" w14:textId="77777777" w:rsidR="009A1AC9" w:rsidRDefault="009A1AC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90179" w14:textId="77777777" w:rsidR="009A1AC9" w:rsidRDefault="009A1AC9" w:rsidP="005B7682">
      <w:pPr>
        <w:spacing w:after="0" w:line="240" w:lineRule="auto"/>
      </w:pPr>
      <w:r>
        <w:separator/>
      </w:r>
    </w:p>
  </w:footnote>
  <w:footnote w:type="continuationSeparator" w:id="0">
    <w:p w14:paraId="729475B3" w14:textId="77777777" w:rsidR="009A1AC9" w:rsidRDefault="009A1AC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52A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561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557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63D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545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AC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3DC8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AF7CB4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56E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C39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E2B"/>
    <w:rsid w:val="00E614B3"/>
    <w:rsid w:val="00E621E9"/>
    <w:rsid w:val="00E65785"/>
    <w:rsid w:val="00E65831"/>
    <w:rsid w:val="00E71349"/>
    <w:rsid w:val="00E71861"/>
    <w:rsid w:val="00E7217D"/>
    <w:rsid w:val="00E74814"/>
    <w:rsid w:val="00E7590B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46C64"/>
    <w:rsid w:val="00F51E08"/>
    <w:rsid w:val="00F51F50"/>
    <w:rsid w:val="00F51FBF"/>
    <w:rsid w:val="00F5499F"/>
    <w:rsid w:val="00F61628"/>
    <w:rsid w:val="00F61964"/>
    <w:rsid w:val="00F628D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7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10</cp:revision>
  <cp:lastPrinted>2022-11-11T21:24:00Z</cp:lastPrinted>
  <dcterms:created xsi:type="dcterms:W3CDTF">2022-11-10T04:11:00Z</dcterms:created>
  <dcterms:modified xsi:type="dcterms:W3CDTF">2022-11-11T21:29:00Z</dcterms:modified>
</cp:coreProperties>
</file>