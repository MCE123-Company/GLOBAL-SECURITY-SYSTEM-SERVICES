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19A2FEA3" w:rsidR="00C70210" w:rsidRDefault="00342B0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</w:t>
      </w:r>
      <w:r w:rsidR="00B65BFF">
        <w:rPr>
          <w:bCs/>
          <w:sz w:val="52"/>
          <w:szCs w:val="44"/>
        </w:rPr>
        <w:t>ROCESS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19735068" w:rsidR="00074C5F" w:rsidRDefault="00B65BF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4:44:31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77E073EE" w:rsidR="0062053B" w:rsidRDefault="00342B0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</w:t>
      </w:r>
      <w:r w:rsidR="00B65BFF">
        <w:rPr>
          <w:b/>
          <w:sz w:val="24"/>
        </w:rPr>
        <w:t>ROCESS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B11BA1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42B00">
        <w:rPr>
          <w:u w:val="single"/>
        </w:rPr>
        <w:t>P</w:t>
      </w:r>
      <w:r w:rsidR="00B65BFF">
        <w:rPr>
          <w:u w:val="single"/>
        </w:rPr>
        <w:t>ROCESS</w:t>
      </w:r>
      <w:r w:rsidR="00342B00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</w:t>
      </w:r>
      <w:r w:rsidR="00F61628">
        <w:t xml:space="preserve">       </w:t>
      </w:r>
      <w:r w:rsidR="00CD4AD9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342B00">
        <w:rPr>
          <w:b/>
          <w:bCs/>
          <w:color w:val="FF0000"/>
        </w:rPr>
        <w:t>P</w:t>
      </w:r>
      <w:r w:rsidR="00B65BFF">
        <w:rPr>
          <w:b/>
          <w:bCs/>
          <w:color w:val="FF0000"/>
        </w:rPr>
        <w:t>ROCESS</w:t>
      </w:r>
      <w:r w:rsidR="00342B00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B65BFF">
        <w:t>,</w:t>
      </w:r>
      <w:r w:rsidR="00B65BFF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0D448" w14:textId="77777777" w:rsidR="005805D2" w:rsidRDefault="005805D2" w:rsidP="005B7682">
      <w:pPr>
        <w:spacing w:after="0" w:line="240" w:lineRule="auto"/>
      </w:pPr>
      <w:r>
        <w:separator/>
      </w:r>
    </w:p>
  </w:endnote>
  <w:endnote w:type="continuationSeparator" w:id="0">
    <w:p w14:paraId="6FEC65A7" w14:textId="77777777" w:rsidR="005805D2" w:rsidRDefault="005805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A496E" w14:textId="77777777" w:rsidR="005805D2" w:rsidRDefault="005805D2" w:rsidP="005B7682">
      <w:pPr>
        <w:spacing w:after="0" w:line="240" w:lineRule="auto"/>
      </w:pPr>
      <w:r>
        <w:separator/>
      </w:r>
    </w:p>
  </w:footnote>
  <w:footnote w:type="continuationSeparator" w:id="0">
    <w:p w14:paraId="53AE56C8" w14:textId="77777777" w:rsidR="005805D2" w:rsidRDefault="005805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52A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61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6F3F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2B0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05D2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545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BFF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56E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21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24E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E2B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628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6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8</cp:revision>
  <cp:lastPrinted>2022-11-10T04:09:00Z</cp:lastPrinted>
  <dcterms:created xsi:type="dcterms:W3CDTF">2022-11-10T04:11:00Z</dcterms:created>
  <dcterms:modified xsi:type="dcterms:W3CDTF">2022-11-11T21:45:00Z</dcterms:modified>
</cp:coreProperties>
</file>