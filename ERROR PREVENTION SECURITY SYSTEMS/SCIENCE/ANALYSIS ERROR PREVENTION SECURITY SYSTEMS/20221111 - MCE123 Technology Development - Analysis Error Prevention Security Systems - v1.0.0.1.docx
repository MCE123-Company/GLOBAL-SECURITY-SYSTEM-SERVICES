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FC29C91" w:rsidR="00C70210" w:rsidRDefault="001630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ANALYSIS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7D9F66C" w:rsidR="00074C5F" w:rsidRDefault="001630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4:30:34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FCF54DE" w:rsidR="0062053B" w:rsidRDefault="0016304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ANALYSIS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B7E18A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6304F">
        <w:rPr>
          <w:u w:val="single"/>
        </w:rPr>
        <w:t>ANALYSIS</w:t>
      </w:r>
      <w:r w:rsidR="0016304F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16304F">
        <w:rPr>
          <w:b/>
          <w:bCs/>
          <w:color w:val="FF0000"/>
        </w:rPr>
        <w:t>ANALYSIS</w:t>
      </w:r>
      <w:r w:rsidR="0016304F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7590B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8C52" w14:textId="77777777" w:rsidR="00682268" w:rsidRDefault="00682268" w:rsidP="005B7682">
      <w:pPr>
        <w:spacing w:after="0" w:line="240" w:lineRule="auto"/>
      </w:pPr>
      <w:r>
        <w:separator/>
      </w:r>
    </w:p>
  </w:endnote>
  <w:endnote w:type="continuationSeparator" w:id="0">
    <w:p w14:paraId="000AC3D6" w14:textId="77777777" w:rsidR="00682268" w:rsidRDefault="006822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F098" w14:textId="77777777" w:rsidR="00682268" w:rsidRDefault="00682268" w:rsidP="005B7682">
      <w:pPr>
        <w:spacing w:after="0" w:line="240" w:lineRule="auto"/>
      </w:pPr>
      <w:r>
        <w:separator/>
      </w:r>
    </w:p>
  </w:footnote>
  <w:footnote w:type="continuationSeparator" w:id="0">
    <w:p w14:paraId="3672F9E6" w14:textId="77777777" w:rsidR="00682268" w:rsidRDefault="006822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304F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268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63D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AC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3DC8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AF7CB4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C3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7590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4"/>
    <w:rsid w:val="00F51E08"/>
    <w:rsid w:val="00F51F50"/>
    <w:rsid w:val="00F51FBF"/>
    <w:rsid w:val="00F5499F"/>
    <w:rsid w:val="00F61628"/>
    <w:rsid w:val="00F61964"/>
    <w:rsid w:val="00F628D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11</cp:revision>
  <cp:lastPrinted>2022-11-11T21:24:00Z</cp:lastPrinted>
  <dcterms:created xsi:type="dcterms:W3CDTF">2022-11-10T04:11:00Z</dcterms:created>
  <dcterms:modified xsi:type="dcterms:W3CDTF">2022-11-11T21:30:00Z</dcterms:modified>
</cp:coreProperties>
</file>