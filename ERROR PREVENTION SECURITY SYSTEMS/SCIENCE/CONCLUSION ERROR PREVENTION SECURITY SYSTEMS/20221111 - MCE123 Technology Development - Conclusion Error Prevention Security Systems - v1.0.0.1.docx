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2C935637" w:rsidR="00C70210" w:rsidRDefault="007A63D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CONCLUSION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605B850" w:rsidR="00074C5F" w:rsidRDefault="007A63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4:25:41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47CD2F2" w:rsidR="0062053B" w:rsidRDefault="007A63D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CONCLUSION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0BD047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A63D4">
        <w:rPr>
          <w:u w:val="single"/>
        </w:rPr>
        <w:t>CONCLUSION</w:t>
      </w:r>
      <w:r w:rsidR="007A63D4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7A63D4">
        <w:rPr>
          <w:b/>
          <w:bCs/>
          <w:color w:val="FF0000"/>
        </w:rPr>
        <w:t>CONCLUSION</w:t>
      </w:r>
      <w:r w:rsidR="007A63D4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F6162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5E9B" w14:textId="77777777" w:rsidR="00F46C64" w:rsidRDefault="00F46C64" w:rsidP="005B7682">
      <w:pPr>
        <w:spacing w:after="0" w:line="240" w:lineRule="auto"/>
      </w:pPr>
      <w:r>
        <w:separator/>
      </w:r>
    </w:p>
  </w:endnote>
  <w:endnote w:type="continuationSeparator" w:id="0">
    <w:p w14:paraId="0AE51C34" w14:textId="77777777" w:rsidR="00F46C64" w:rsidRDefault="00F46C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D000" w14:textId="77777777" w:rsidR="00F46C64" w:rsidRDefault="00F46C64" w:rsidP="005B7682">
      <w:pPr>
        <w:spacing w:after="0" w:line="240" w:lineRule="auto"/>
      </w:pPr>
      <w:r>
        <w:separator/>
      </w:r>
    </w:p>
  </w:footnote>
  <w:footnote w:type="continuationSeparator" w:id="0">
    <w:p w14:paraId="23AF6FF6" w14:textId="77777777" w:rsidR="00F46C64" w:rsidRDefault="00F46C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63D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3DC8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C3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C64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8</cp:revision>
  <cp:lastPrinted>2022-11-11T21:24:00Z</cp:lastPrinted>
  <dcterms:created xsi:type="dcterms:W3CDTF">2022-11-10T04:11:00Z</dcterms:created>
  <dcterms:modified xsi:type="dcterms:W3CDTF">2022-11-11T21:26:00Z</dcterms:modified>
</cp:coreProperties>
</file>