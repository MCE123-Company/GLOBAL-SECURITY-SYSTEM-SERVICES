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59DD48A" w:rsidR="00C70210" w:rsidRDefault="00F628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OBSERVATION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6B631D4" w:rsidR="00074C5F" w:rsidRDefault="00F628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4:27:13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6A294B1" w:rsidR="0062053B" w:rsidRDefault="00F628D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OBSERVATION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F68DD1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628D4">
        <w:rPr>
          <w:u w:val="single"/>
        </w:rPr>
        <w:t>OBSERVATION</w:t>
      </w:r>
      <w:r w:rsidR="00F628D4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628D4">
        <w:rPr>
          <w:b/>
          <w:bCs/>
          <w:color w:val="FF0000"/>
        </w:rPr>
        <w:t>OBSERVATION</w:t>
      </w:r>
      <w:r w:rsidR="00F628D4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F628D4">
        <w:t xml:space="preserve">  </w:t>
      </w:r>
      <w:proofErr w:type="gramEnd"/>
      <w:r w:rsidR="00F628D4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E26AD" w14:textId="77777777" w:rsidR="00AF7CB4" w:rsidRDefault="00AF7CB4" w:rsidP="005B7682">
      <w:pPr>
        <w:spacing w:after="0" w:line="240" w:lineRule="auto"/>
      </w:pPr>
      <w:r>
        <w:separator/>
      </w:r>
    </w:p>
  </w:endnote>
  <w:endnote w:type="continuationSeparator" w:id="0">
    <w:p w14:paraId="32CF86AE" w14:textId="77777777" w:rsidR="00AF7CB4" w:rsidRDefault="00AF7C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48C1" w14:textId="77777777" w:rsidR="00AF7CB4" w:rsidRDefault="00AF7CB4" w:rsidP="005B7682">
      <w:pPr>
        <w:spacing w:after="0" w:line="240" w:lineRule="auto"/>
      </w:pPr>
      <w:r>
        <w:separator/>
      </w:r>
    </w:p>
  </w:footnote>
  <w:footnote w:type="continuationSeparator" w:id="0">
    <w:p w14:paraId="05466385" w14:textId="77777777" w:rsidR="00AF7CB4" w:rsidRDefault="00AF7C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63D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3DC8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AF7CB4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C3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4"/>
    <w:rsid w:val="00F51E08"/>
    <w:rsid w:val="00F51F50"/>
    <w:rsid w:val="00F51FBF"/>
    <w:rsid w:val="00F5499F"/>
    <w:rsid w:val="00F61628"/>
    <w:rsid w:val="00F61964"/>
    <w:rsid w:val="00F628D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9</cp:revision>
  <cp:lastPrinted>2022-11-11T21:24:00Z</cp:lastPrinted>
  <dcterms:created xsi:type="dcterms:W3CDTF">2022-11-10T04:11:00Z</dcterms:created>
  <dcterms:modified xsi:type="dcterms:W3CDTF">2022-11-11T21:27:00Z</dcterms:modified>
</cp:coreProperties>
</file>