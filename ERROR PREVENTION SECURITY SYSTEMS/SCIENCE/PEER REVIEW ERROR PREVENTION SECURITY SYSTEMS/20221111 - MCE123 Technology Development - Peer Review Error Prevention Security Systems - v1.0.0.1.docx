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51F7C0F2" w:rsidR="00C70210" w:rsidRDefault="00342B0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PEER REVIEW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491E346E" w:rsidR="00074C5F" w:rsidRDefault="00342B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4:42:22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26CE4172" w:rsidR="0062053B" w:rsidRDefault="00342B0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PEER REVIEW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341E5E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42B00">
        <w:rPr>
          <w:u w:val="single"/>
        </w:rPr>
        <w:t>PEER REVIEW</w:t>
      </w:r>
      <w:r w:rsidR="00342B00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</w:t>
      </w:r>
      <w:r w:rsidR="00F61628">
        <w:t xml:space="preserve">       </w:t>
      </w:r>
      <w:r w:rsidR="00CD4AD9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342B00">
        <w:rPr>
          <w:b/>
          <w:bCs/>
          <w:color w:val="FF0000"/>
        </w:rPr>
        <w:t>PEER REVIEW</w:t>
      </w:r>
      <w:r w:rsidR="00342B00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F61628">
        <w:t xml:space="preserve">, </w:t>
      </w:r>
      <w:r w:rsidR="00C82118">
        <w:t xml:space="preserve"> </w:t>
      </w:r>
      <w:r w:rsidR="00342B00">
        <w:t xml:space="preserve"> </w:t>
      </w:r>
      <w:proofErr w:type="gramEnd"/>
      <w:r w:rsidR="00342B00">
        <w:t xml:space="preserve">      </w:t>
      </w:r>
      <w:r w:rsidR="00C82118">
        <w:t xml:space="preserve"> 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F8FA4" w14:textId="77777777" w:rsidR="00E0024E" w:rsidRDefault="00E0024E" w:rsidP="005B7682">
      <w:pPr>
        <w:spacing w:after="0" w:line="240" w:lineRule="auto"/>
      </w:pPr>
      <w:r>
        <w:separator/>
      </w:r>
    </w:p>
  </w:endnote>
  <w:endnote w:type="continuationSeparator" w:id="0">
    <w:p w14:paraId="46E7C4E4" w14:textId="77777777" w:rsidR="00E0024E" w:rsidRDefault="00E002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97E8B" w14:textId="77777777" w:rsidR="00E0024E" w:rsidRDefault="00E0024E" w:rsidP="005B7682">
      <w:pPr>
        <w:spacing w:after="0" w:line="240" w:lineRule="auto"/>
      </w:pPr>
      <w:r>
        <w:separator/>
      </w:r>
    </w:p>
  </w:footnote>
  <w:footnote w:type="continuationSeparator" w:id="0">
    <w:p w14:paraId="22DC555C" w14:textId="77777777" w:rsidR="00E0024E" w:rsidRDefault="00E002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52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61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6F3F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2B0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545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21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24E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E2B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628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7</cp:revision>
  <cp:lastPrinted>2022-11-10T04:09:00Z</cp:lastPrinted>
  <dcterms:created xsi:type="dcterms:W3CDTF">2022-11-10T04:11:00Z</dcterms:created>
  <dcterms:modified xsi:type="dcterms:W3CDTF">2022-11-11T21:42:00Z</dcterms:modified>
</cp:coreProperties>
</file>