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29E5BAB" w:rsidR="00C70210" w:rsidRDefault="00C821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METHODOLOGY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DE41C0A" w:rsidR="00074C5F" w:rsidRDefault="00C821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4:39:47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31484B9" w:rsidR="0062053B" w:rsidRDefault="00C8211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METHODOLOGY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663B07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2118">
        <w:rPr>
          <w:u w:val="single"/>
        </w:rPr>
        <w:t>METHODOLOGY</w:t>
      </w:r>
      <w:r w:rsidR="00C8211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82118">
        <w:rPr>
          <w:b/>
          <w:bCs/>
          <w:color w:val="FF0000"/>
        </w:rPr>
        <w:t>METHODOLOGY</w:t>
      </w:r>
      <w:r w:rsidR="00C82118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C82118">
        <w:t xml:space="preserve">  </w:t>
      </w:r>
      <w:proofErr w:type="gramEnd"/>
      <w:r w:rsidR="00C82118">
        <w:t xml:space="preserve">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657F" w14:textId="77777777" w:rsidR="00316F3F" w:rsidRDefault="00316F3F" w:rsidP="005B7682">
      <w:pPr>
        <w:spacing w:after="0" w:line="240" w:lineRule="auto"/>
      </w:pPr>
      <w:r>
        <w:separator/>
      </w:r>
    </w:p>
  </w:endnote>
  <w:endnote w:type="continuationSeparator" w:id="0">
    <w:p w14:paraId="29F61DCE" w14:textId="77777777" w:rsidR="00316F3F" w:rsidRDefault="00316F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4096" w14:textId="77777777" w:rsidR="00316F3F" w:rsidRDefault="00316F3F" w:rsidP="005B7682">
      <w:pPr>
        <w:spacing w:after="0" w:line="240" w:lineRule="auto"/>
      </w:pPr>
      <w:r>
        <w:separator/>
      </w:r>
    </w:p>
  </w:footnote>
  <w:footnote w:type="continuationSeparator" w:id="0">
    <w:p w14:paraId="2896122E" w14:textId="77777777" w:rsidR="00316F3F" w:rsidRDefault="00316F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6F3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21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2022-11-10T04:09:00Z</cp:lastPrinted>
  <dcterms:created xsi:type="dcterms:W3CDTF">2022-11-10T04:11:00Z</dcterms:created>
  <dcterms:modified xsi:type="dcterms:W3CDTF">2022-11-11T21:40:00Z</dcterms:modified>
</cp:coreProperties>
</file>