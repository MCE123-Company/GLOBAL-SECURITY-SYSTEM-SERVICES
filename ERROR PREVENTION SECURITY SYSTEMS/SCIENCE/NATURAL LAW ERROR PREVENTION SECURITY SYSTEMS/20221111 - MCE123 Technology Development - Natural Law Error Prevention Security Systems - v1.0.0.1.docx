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1F3B822D" w:rsidR="00C70210" w:rsidRDefault="0012068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NATURAL LAW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7791D751" w:rsidR="00074C5F" w:rsidRDefault="0012068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4:37:29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30FE2634" w:rsidR="0062053B" w:rsidRDefault="00120683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NATURAL LAW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2B0DDE5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20683">
        <w:rPr>
          <w:u w:val="single"/>
        </w:rPr>
        <w:t>NATURAL LAW</w:t>
      </w:r>
      <w:r w:rsidR="00120683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</w:t>
      </w:r>
      <w:r w:rsidR="00F61628">
        <w:t xml:space="preserve">       </w:t>
      </w:r>
      <w:r w:rsidR="00CD4AD9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120683">
        <w:rPr>
          <w:b/>
          <w:bCs/>
          <w:color w:val="FF0000"/>
        </w:rPr>
        <w:t>NATURAL LAW</w:t>
      </w:r>
      <w:r w:rsidR="00120683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F61628">
        <w:t xml:space="preserve">, </w:t>
      </w:r>
      <w:r w:rsidR="00120683">
        <w:t xml:space="preserve">  </w:t>
      </w:r>
      <w:proofErr w:type="gramEnd"/>
      <w:r w:rsidR="00120683">
        <w:t xml:space="preserve">            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BC582" w14:textId="77777777" w:rsidR="00587D29" w:rsidRDefault="00587D29" w:rsidP="005B7682">
      <w:pPr>
        <w:spacing w:after="0" w:line="240" w:lineRule="auto"/>
      </w:pPr>
      <w:r>
        <w:separator/>
      </w:r>
    </w:p>
  </w:endnote>
  <w:endnote w:type="continuationSeparator" w:id="0">
    <w:p w14:paraId="642BAA71" w14:textId="77777777" w:rsidR="00587D29" w:rsidRDefault="00587D2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D4E4F" w14:textId="77777777" w:rsidR="00587D29" w:rsidRDefault="00587D29" w:rsidP="005B7682">
      <w:pPr>
        <w:spacing w:after="0" w:line="240" w:lineRule="auto"/>
      </w:pPr>
      <w:r>
        <w:separator/>
      </w:r>
    </w:p>
  </w:footnote>
  <w:footnote w:type="continuationSeparator" w:id="0">
    <w:p w14:paraId="1D524F9F" w14:textId="77777777" w:rsidR="00587D29" w:rsidRDefault="00587D2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0683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52A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61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7D29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545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56E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E2B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628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5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6</cp:revision>
  <cp:lastPrinted>2022-11-10T04:09:00Z</cp:lastPrinted>
  <dcterms:created xsi:type="dcterms:W3CDTF">2022-11-10T04:11:00Z</dcterms:created>
  <dcterms:modified xsi:type="dcterms:W3CDTF">2022-11-11T21:38:00Z</dcterms:modified>
</cp:coreProperties>
</file>