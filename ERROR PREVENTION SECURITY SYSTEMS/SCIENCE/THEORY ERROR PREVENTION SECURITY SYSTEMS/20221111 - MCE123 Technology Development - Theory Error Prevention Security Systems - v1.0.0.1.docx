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2EFB7229" w:rsidR="00C70210" w:rsidRDefault="008C75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THEORY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3F594E62" w:rsidR="00074C5F" w:rsidRDefault="008C75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4:16:36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020D014" w:rsidR="0062053B" w:rsidRDefault="008C754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THEORY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8CDC39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C7545">
        <w:rPr>
          <w:u w:val="single"/>
        </w:rPr>
        <w:t>THEORY</w:t>
      </w:r>
      <w:r w:rsidR="008C754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8C7545">
        <w:rPr>
          <w:b/>
          <w:bCs/>
          <w:color w:val="FF0000"/>
        </w:rPr>
        <w:t>THEORY</w:t>
      </w:r>
      <w:r w:rsidR="008C754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CC8C" w14:textId="77777777" w:rsidR="002C5561" w:rsidRDefault="002C5561" w:rsidP="005B7682">
      <w:pPr>
        <w:spacing w:after="0" w:line="240" w:lineRule="auto"/>
      </w:pPr>
      <w:r>
        <w:separator/>
      </w:r>
    </w:p>
  </w:endnote>
  <w:endnote w:type="continuationSeparator" w:id="0">
    <w:p w14:paraId="70B9B263" w14:textId="77777777" w:rsidR="002C5561" w:rsidRDefault="002C55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DB3B" w14:textId="77777777" w:rsidR="002C5561" w:rsidRDefault="002C5561" w:rsidP="005B7682">
      <w:pPr>
        <w:spacing w:after="0" w:line="240" w:lineRule="auto"/>
      </w:pPr>
      <w:r>
        <w:separator/>
      </w:r>
    </w:p>
  </w:footnote>
  <w:footnote w:type="continuationSeparator" w:id="0">
    <w:p w14:paraId="529BB993" w14:textId="77777777" w:rsidR="002C5561" w:rsidRDefault="002C55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2022-11-10T04:09:00Z</cp:lastPrinted>
  <dcterms:created xsi:type="dcterms:W3CDTF">2022-11-10T04:11:00Z</dcterms:created>
  <dcterms:modified xsi:type="dcterms:W3CDTF">2022-11-11T21:17:00Z</dcterms:modified>
</cp:coreProperties>
</file>