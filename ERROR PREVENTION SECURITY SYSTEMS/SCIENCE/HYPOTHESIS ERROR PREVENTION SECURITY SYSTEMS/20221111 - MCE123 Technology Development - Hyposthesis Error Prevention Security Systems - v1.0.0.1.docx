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5544C86C" w:rsidR="00C70210" w:rsidRDefault="00E60E2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HYPOSTHESIS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72D3CE55" w:rsidR="00074C5F" w:rsidRDefault="00E60E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4:14:36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429F9A0D" w:rsidR="0062053B" w:rsidRDefault="00E60E2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HYPOTHESIS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1D3780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60E2B">
        <w:rPr>
          <w:u w:val="single"/>
        </w:rPr>
        <w:t>HYPOTHESIS</w:t>
      </w:r>
      <w:r w:rsidR="00E60E2B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</w:t>
      </w:r>
      <w:r w:rsidR="00F61628">
        <w:t xml:space="preserve">       </w:t>
      </w:r>
      <w:r w:rsidR="00CD4AD9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E60E2B">
        <w:rPr>
          <w:b/>
          <w:bCs/>
          <w:color w:val="FF0000"/>
        </w:rPr>
        <w:t>HYPOTHESIS</w:t>
      </w:r>
      <w:r w:rsidR="00E60E2B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F6162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0D674" w14:textId="77777777" w:rsidR="0021552A" w:rsidRDefault="0021552A" w:rsidP="005B7682">
      <w:pPr>
        <w:spacing w:after="0" w:line="240" w:lineRule="auto"/>
      </w:pPr>
      <w:r>
        <w:separator/>
      </w:r>
    </w:p>
  </w:endnote>
  <w:endnote w:type="continuationSeparator" w:id="0">
    <w:p w14:paraId="7E149E7A" w14:textId="77777777" w:rsidR="0021552A" w:rsidRDefault="002155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D1F1A" w14:textId="77777777" w:rsidR="0021552A" w:rsidRDefault="0021552A" w:rsidP="005B7682">
      <w:pPr>
        <w:spacing w:after="0" w:line="240" w:lineRule="auto"/>
      </w:pPr>
      <w:r>
        <w:separator/>
      </w:r>
    </w:p>
  </w:footnote>
  <w:footnote w:type="continuationSeparator" w:id="0">
    <w:p w14:paraId="20B49005" w14:textId="77777777" w:rsidR="0021552A" w:rsidRDefault="002155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52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E2B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628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2022-11-10T04:09:00Z</cp:lastPrinted>
  <dcterms:created xsi:type="dcterms:W3CDTF">2022-11-10T04:11:00Z</dcterms:created>
  <dcterms:modified xsi:type="dcterms:W3CDTF">2022-11-11T21:15:00Z</dcterms:modified>
</cp:coreProperties>
</file>