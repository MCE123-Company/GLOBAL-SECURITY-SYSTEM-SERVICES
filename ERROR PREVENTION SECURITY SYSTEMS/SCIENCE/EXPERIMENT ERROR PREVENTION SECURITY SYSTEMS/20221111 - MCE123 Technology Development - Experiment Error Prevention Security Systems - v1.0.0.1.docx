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B1654DF" w:rsidR="00C70210" w:rsidRDefault="00DC514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EXPERIMENT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8F0AA1B" w:rsidR="00074C5F" w:rsidRDefault="00DC51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4:20:19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3BAC790" w:rsidR="0062053B" w:rsidRDefault="00DC514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EXPERIMENT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311E94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5144">
        <w:rPr>
          <w:u w:val="single"/>
        </w:rPr>
        <w:t>EXPERIMENT</w:t>
      </w:r>
      <w:r w:rsidR="00DC514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72F34" w:rsidRPr="00153024">
        <w:rPr>
          <w:b/>
          <w:bCs/>
          <w:color w:val="92D050"/>
        </w:rPr>
        <w:t>THAT</w:t>
      </w:r>
      <w:r w:rsidR="00472F34">
        <w:t xml:space="preserve"> </w:t>
      </w:r>
      <w:r w:rsidR="00DC5144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C5144">
        <w:rPr>
          <w:b/>
          <w:bCs/>
          <w:color w:val="FF0000"/>
        </w:rPr>
        <w:t>EXPERIMENT</w:t>
      </w:r>
      <w:r w:rsidR="00DC514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FDE1" w14:textId="77777777" w:rsidR="00C2192C" w:rsidRDefault="00C2192C" w:rsidP="005B7682">
      <w:pPr>
        <w:spacing w:after="0" w:line="240" w:lineRule="auto"/>
      </w:pPr>
      <w:r>
        <w:separator/>
      </w:r>
    </w:p>
  </w:endnote>
  <w:endnote w:type="continuationSeparator" w:id="0">
    <w:p w14:paraId="570A1DC8" w14:textId="77777777" w:rsidR="00C2192C" w:rsidRDefault="00C219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6012" w14:textId="77777777" w:rsidR="00C2192C" w:rsidRDefault="00C2192C" w:rsidP="005B7682">
      <w:pPr>
        <w:spacing w:after="0" w:line="240" w:lineRule="auto"/>
      </w:pPr>
      <w:r>
        <w:separator/>
      </w:r>
    </w:p>
  </w:footnote>
  <w:footnote w:type="continuationSeparator" w:id="0">
    <w:p w14:paraId="143504CF" w14:textId="77777777" w:rsidR="00C2192C" w:rsidRDefault="00C219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C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0AEF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2F3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C28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92C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144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2022-11-10T04:09:00Z</cp:lastPrinted>
  <dcterms:created xsi:type="dcterms:W3CDTF">2022-11-10T04:11:00Z</dcterms:created>
  <dcterms:modified xsi:type="dcterms:W3CDTF">2022-11-11T21:20:00Z</dcterms:modified>
</cp:coreProperties>
</file>