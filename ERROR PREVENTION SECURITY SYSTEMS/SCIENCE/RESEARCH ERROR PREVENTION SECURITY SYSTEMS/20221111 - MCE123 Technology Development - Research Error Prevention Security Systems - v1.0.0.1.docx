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E7D96A0" w:rsidR="00C70210" w:rsidRDefault="00011C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RESEARCH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FB0255B" w:rsidR="00074C5F" w:rsidRDefault="00011C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4:17:53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3960281" w:rsidR="0062053B" w:rsidRDefault="00011C4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RESEARCH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4D2535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1C42">
        <w:rPr>
          <w:u w:val="single"/>
        </w:rPr>
        <w:t>RESEARCH</w:t>
      </w:r>
      <w:r w:rsidR="00011C42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11C42">
        <w:rPr>
          <w:b/>
          <w:bCs/>
          <w:color w:val="FF0000"/>
        </w:rPr>
        <w:t>RESEARCH</w:t>
      </w:r>
      <w:r w:rsidR="00011C42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2A51" w14:textId="77777777" w:rsidR="00772C28" w:rsidRDefault="00772C28" w:rsidP="005B7682">
      <w:pPr>
        <w:spacing w:after="0" w:line="240" w:lineRule="auto"/>
      </w:pPr>
      <w:r>
        <w:separator/>
      </w:r>
    </w:p>
  </w:endnote>
  <w:endnote w:type="continuationSeparator" w:id="0">
    <w:p w14:paraId="0061E246" w14:textId="77777777" w:rsidR="00772C28" w:rsidRDefault="00772C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E1E2" w14:textId="77777777" w:rsidR="00772C28" w:rsidRDefault="00772C28" w:rsidP="005B7682">
      <w:pPr>
        <w:spacing w:after="0" w:line="240" w:lineRule="auto"/>
      </w:pPr>
      <w:r>
        <w:separator/>
      </w:r>
    </w:p>
  </w:footnote>
  <w:footnote w:type="continuationSeparator" w:id="0">
    <w:p w14:paraId="65488015" w14:textId="77777777" w:rsidR="00772C28" w:rsidRDefault="00772C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C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C28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2022-11-10T04:09:00Z</cp:lastPrinted>
  <dcterms:created xsi:type="dcterms:W3CDTF">2022-11-10T04:11:00Z</dcterms:created>
  <dcterms:modified xsi:type="dcterms:W3CDTF">2022-11-11T21:18:00Z</dcterms:modified>
</cp:coreProperties>
</file>