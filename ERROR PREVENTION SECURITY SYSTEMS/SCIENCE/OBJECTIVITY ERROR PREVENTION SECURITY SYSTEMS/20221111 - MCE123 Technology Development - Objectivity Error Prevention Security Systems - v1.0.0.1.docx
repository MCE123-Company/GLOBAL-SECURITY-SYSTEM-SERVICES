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035D4225" w:rsidR="00C70210" w:rsidRDefault="0003470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OBJECTIVITY</w:t>
      </w:r>
      <w:r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2C01D31E" w:rsidR="00074C5F" w:rsidRDefault="0003470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11/11/2022 4:32:21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5D0CDFE4" w:rsidR="0062053B" w:rsidRDefault="0003470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OBJECTIVITY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196CAE5A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3470A">
        <w:rPr>
          <w:u w:val="single"/>
        </w:rPr>
        <w:t>OBJECTIVITY</w:t>
      </w:r>
      <w:r w:rsidR="0003470A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</w:t>
      </w:r>
      <w:r w:rsidR="00F61628">
        <w:t xml:space="preserve">       </w:t>
      </w:r>
      <w:r w:rsidR="00CD4AD9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03470A">
        <w:rPr>
          <w:b/>
          <w:bCs/>
          <w:color w:val="FF0000"/>
        </w:rPr>
        <w:t>OBJECTIVITY</w:t>
      </w:r>
      <w:r w:rsidR="0003470A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F61628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68830" w14:textId="77777777" w:rsidR="006E7CE6" w:rsidRDefault="006E7CE6" w:rsidP="005B7682">
      <w:pPr>
        <w:spacing w:after="0" w:line="240" w:lineRule="auto"/>
      </w:pPr>
      <w:r>
        <w:separator/>
      </w:r>
    </w:p>
  </w:endnote>
  <w:endnote w:type="continuationSeparator" w:id="0">
    <w:p w14:paraId="5C9383F7" w14:textId="77777777" w:rsidR="006E7CE6" w:rsidRDefault="006E7CE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DC5A4" w14:textId="77777777" w:rsidR="006E7CE6" w:rsidRDefault="006E7CE6" w:rsidP="005B7682">
      <w:pPr>
        <w:spacing w:after="0" w:line="240" w:lineRule="auto"/>
      </w:pPr>
      <w:r>
        <w:separator/>
      </w:r>
    </w:p>
  </w:footnote>
  <w:footnote w:type="continuationSeparator" w:id="0">
    <w:p w14:paraId="4CD6229D" w14:textId="77777777" w:rsidR="006E7CE6" w:rsidRDefault="006E7CE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70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52A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561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557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E7CE6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545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56E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E2B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628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7</cp:revision>
  <cp:lastPrinted>2022-11-11T21:33:00Z</cp:lastPrinted>
  <dcterms:created xsi:type="dcterms:W3CDTF">2022-11-10T04:11:00Z</dcterms:created>
  <dcterms:modified xsi:type="dcterms:W3CDTF">2022-11-11T21:33:00Z</dcterms:modified>
</cp:coreProperties>
</file>