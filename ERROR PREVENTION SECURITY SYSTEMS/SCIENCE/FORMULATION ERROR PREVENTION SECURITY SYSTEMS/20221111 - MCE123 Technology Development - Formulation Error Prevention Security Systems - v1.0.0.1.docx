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6E22825B" w:rsidR="00C70210" w:rsidRDefault="000F45D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FORMULATION</w:t>
      </w:r>
      <w:r>
        <w:rPr>
          <w:bCs/>
          <w:sz w:val="52"/>
          <w:szCs w:val="44"/>
        </w:rPr>
        <w:t xml:space="preserve">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4555D006" w:rsidR="00074C5F" w:rsidRDefault="000F45D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11/11/2022 5:21:55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081A4203" w:rsidR="0062053B" w:rsidRDefault="000F45D8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FORMULATION</w:t>
      </w:r>
      <w:r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1ABD97E1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0F45D8">
        <w:rPr>
          <w:u w:val="single"/>
        </w:rPr>
        <w:t>FORMULATION</w:t>
      </w:r>
      <w:r w:rsidR="000F45D8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305B9" w:rsidRPr="00153024">
        <w:rPr>
          <w:b/>
          <w:bCs/>
          <w:color w:val="92D050"/>
        </w:rPr>
        <w:t>THAT</w:t>
      </w:r>
      <w:r w:rsidR="00A305B9">
        <w:t xml:space="preserve"> </w:t>
      </w:r>
      <w:r w:rsidR="00C70210">
        <w:t xml:space="preserve">                 </w:t>
      </w:r>
      <w:r w:rsidR="00CD4AD9">
        <w:t xml:space="preserve">       </w:t>
      </w:r>
      <w:r w:rsidR="00F61628">
        <w:t xml:space="preserve">       </w:t>
      </w:r>
      <w:r w:rsidR="00CD4AD9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0F45D8">
        <w:rPr>
          <w:b/>
          <w:bCs/>
          <w:color w:val="FF0000"/>
        </w:rPr>
        <w:t>FORMULATION</w:t>
      </w:r>
      <w:r w:rsidR="000F45D8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F61628">
        <w:t xml:space="preserve">, </w:t>
      </w:r>
      <w:r w:rsidR="000F45D8">
        <w:t xml:space="preserve">  </w:t>
      </w:r>
      <w:proofErr w:type="gramEnd"/>
      <w:r w:rsidR="000F45D8">
        <w:t xml:space="preserve">                                                                    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7353C" w14:textId="77777777" w:rsidR="000D6C9A" w:rsidRDefault="000D6C9A" w:rsidP="005B7682">
      <w:pPr>
        <w:spacing w:after="0" w:line="240" w:lineRule="auto"/>
      </w:pPr>
      <w:r>
        <w:separator/>
      </w:r>
    </w:p>
  </w:endnote>
  <w:endnote w:type="continuationSeparator" w:id="0">
    <w:p w14:paraId="354A9671" w14:textId="77777777" w:rsidR="000D6C9A" w:rsidRDefault="000D6C9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C975E" w14:textId="77777777" w:rsidR="000D6C9A" w:rsidRDefault="000D6C9A" w:rsidP="005B7682">
      <w:pPr>
        <w:spacing w:after="0" w:line="240" w:lineRule="auto"/>
      </w:pPr>
      <w:r>
        <w:separator/>
      </w:r>
    </w:p>
  </w:footnote>
  <w:footnote w:type="continuationSeparator" w:id="0">
    <w:p w14:paraId="29223561" w14:textId="77777777" w:rsidR="000D6C9A" w:rsidRDefault="000D6C9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6C9A"/>
    <w:rsid w:val="000E0E77"/>
    <w:rsid w:val="000E1392"/>
    <w:rsid w:val="000E13E9"/>
    <w:rsid w:val="000E1FBD"/>
    <w:rsid w:val="000E3C1E"/>
    <w:rsid w:val="000E6A2D"/>
    <w:rsid w:val="000F34E1"/>
    <w:rsid w:val="000F3634"/>
    <w:rsid w:val="000F45D8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52A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561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557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545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56E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E2B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628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5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6</cp:revision>
  <cp:lastPrinted>2022-11-10T04:09:00Z</cp:lastPrinted>
  <dcterms:created xsi:type="dcterms:W3CDTF">2022-11-10T04:11:00Z</dcterms:created>
  <dcterms:modified xsi:type="dcterms:W3CDTF">2022-11-11T22:22:00Z</dcterms:modified>
</cp:coreProperties>
</file>