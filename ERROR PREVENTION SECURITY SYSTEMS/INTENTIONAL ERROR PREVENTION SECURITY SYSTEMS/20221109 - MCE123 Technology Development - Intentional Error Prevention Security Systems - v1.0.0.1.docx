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2279099F" w:rsidR="00C70210" w:rsidRDefault="001100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INTENTIONAL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1A0B2FC" w:rsidR="00074C5F" w:rsidRDefault="001100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11:05:44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64C4DC47" w:rsidR="0062053B" w:rsidRDefault="001100D9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INTENTIONAL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3F4A3E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100D9">
        <w:rPr>
          <w:u w:val="single"/>
        </w:rPr>
        <w:t>INTENTIONAL</w:t>
      </w:r>
      <w:r w:rsidR="001100D9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1100D9">
        <w:rPr>
          <w:b/>
          <w:bCs/>
          <w:color w:val="FF0000"/>
        </w:rPr>
        <w:t>INTENTIONAL</w:t>
      </w:r>
      <w:r w:rsidR="001100D9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305B9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95FB" w14:textId="77777777" w:rsidR="00456928" w:rsidRDefault="00456928" w:rsidP="005B7682">
      <w:pPr>
        <w:spacing w:after="0" w:line="240" w:lineRule="auto"/>
      </w:pPr>
      <w:r>
        <w:separator/>
      </w:r>
    </w:p>
  </w:endnote>
  <w:endnote w:type="continuationSeparator" w:id="0">
    <w:p w14:paraId="48318E6E" w14:textId="77777777" w:rsidR="00456928" w:rsidRDefault="004569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FC0ED" w14:textId="77777777" w:rsidR="00456928" w:rsidRDefault="00456928" w:rsidP="005B7682">
      <w:pPr>
        <w:spacing w:after="0" w:line="240" w:lineRule="auto"/>
      </w:pPr>
      <w:r>
        <w:separator/>
      </w:r>
    </w:p>
  </w:footnote>
  <w:footnote w:type="continuationSeparator" w:id="0">
    <w:p w14:paraId="0FDFEC6F" w14:textId="77777777" w:rsidR="00456928" w:rsidRDefault="004569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928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2022-11-10T04:05:00Z</cp:lastPrinted>
  <dcterms:created xsi:type="dcterms:W3CDTF">2022-11-10T04:06:00Z</dcterms:created>
  <dcterms:modified xsi:type="dcterms:W3CDTF">2022-11-10T04:06:00Z</dcterms:modified>
</cp:coreProperties>
</file>