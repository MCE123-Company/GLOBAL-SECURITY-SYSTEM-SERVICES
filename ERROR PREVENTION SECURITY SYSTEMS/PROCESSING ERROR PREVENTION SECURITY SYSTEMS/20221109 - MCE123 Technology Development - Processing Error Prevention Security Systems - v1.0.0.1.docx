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581613A" w:rsidR="00C70210" w:rsidRDefault="00F0335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PROCESSING</w:t>
      </w:r>
      <w:r w:rsidR="000346D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B2F0D21" w:rsidR="00074C5F" w:rsidRDefault="00F033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11:18:31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7178236" w:rsidR="0062053B" w:rsidRDefault="00F0335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PROCESSING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F8CEE2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0335A">
        <w:rPr>
          <w:u w:val="single"/>
        </w:rPr>
        <w:t>PROCESSING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153024">
        <w:rPr>
          <w:b/>
          <w:bCs/>
          <w:color w:val="92D05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F0335A">
        <w:rPr>
          <w:b/>
          <w:bCs/>
          <w:color w:val="FF0000"/>
        </w:rPr>
        <w:t>PROCESSING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4497" w14:textId="77777777" w:rsidR="006C6C40" w:rsidRDefault="006C6C40" w:rsidP="005B7682">
      <w:pPr>
        <w:spacing w:after="0" w:line="240" w:lineRule="auto"/>
      </w:pPr>
      <w:r>
        <w:separator/>
      </w:r>
    </w:p>
  </w:endnote>
  <w:endnote w:type="continuationSeparator" w:id="0">
    <w:p w14:paraId="755E154B" w14:textId="77777777" w:rsidR="006C6C40" w:rsidRDefault="006C6C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7589" w14:textId="77777777" w:rsidR="006C6C40" w:rsidRDefault="006C6C40" w:rsidP="005B7682">
      <w:pPr>
        <w:spacing w:after="0" w:line="240" w:lineRule="auto"/>
      </w:pPr>
      <w:r>
        <w:separator/>
      </w:r>
    </w:p>
  </w:footnote>
  <w:footnote w:type="continuationSeparator" w:id="0">
    <w:p w14:paraId="2193CEEF" w14:textId="77777777" w:rsidR="006C6C40" w:rsidRDefault="006C6C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2022-11-10T04:19:00Z</dcterms:created>
  <dcterms:modified xsi:type="dcterms:W3CDTF">2022-11-10T04:19:00Z</dcterms:modified>
</cp:coreProperties>
</file>