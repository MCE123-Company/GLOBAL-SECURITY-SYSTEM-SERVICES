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A4A1933" w:rsidR="00C70210" w:rsidRDefault="00C324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RESET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79B88C7" w:rsidR="00074C5F" w:rsidRDefault="00C324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11:16:26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0B7AF85" w:rsidR="0062053B" w:rsidRDefault="00C324E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RESET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8B7EE2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24E1">
        <w:rPr>
          <w:u w:val="single"/>
        </w:rPr>
        <w:t>RESET</w:t>
      </w:r>
      <w:r w:rsidR="00C324E1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C324E1">
        <w:rPr>
          <w:b/>
          <w:bCs/>
          <w:color w:val="FF0000"/>
        </w:rPr>
        <w:t>RESET</w:t>
      </w:r>
      <w:r w:rsidR="00C324E1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A051" w14:textId="77777777" w:rsidR="00EB1676" w:rsidRDefault="00EB1676" w:rsidP="005B7682">
      <w:pPr>
        <w:spacing w:after="0" w:line="240" w:lineRule="auto"/>
      </w:pPr>
      <w:r>
        <w:separator/>
      </w:r>
    </w:p>
  </w:endnote>
  <w:endnote w:type="continuationSeparator" w:id="0">
    <w:p w14:paraId="3F9EEED0" w14:textId="77777777" w:rsidR="00EB1676" w:rsidRDefault="00EB16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1A4C" w14:textId="77777777" w:rsidR="00EB1676" w:rsidRDefault="00EB1676" w:rsidP="005B7682">
      <w:pPr>
        <w:spacing w:after="0" w:line="240" w:lineRule="auto"/>
      </w:pPr>
      <w:r>
        <w:separator/>
      </w:r>
    </w:p>
  </w:footnote>
  <w:footnote w:type="continuationSeparator" w:id="0">
    <w:p w14:paraId="0B909A74" w14:textId="77777777" w:rsidR="00EB1676" w:rsidRDefault="00EB16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1676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2022-11-10T04:16:00Z</cp:lastPrinted>
  <dcterms:created xsi:type="dcterms:W3CDTF">2022-11-10T04:17:00Z</dcterms:created>
  <dcterms:modified xsi:type="dcterms:W3CDTF">2022-11-10T04:17:00Z</dcterms:modified>
</cp:coreProperties>
</file>