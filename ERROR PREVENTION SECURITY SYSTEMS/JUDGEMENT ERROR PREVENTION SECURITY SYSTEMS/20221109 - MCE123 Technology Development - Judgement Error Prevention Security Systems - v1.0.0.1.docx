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3FF9CE8" w:rsidR="00C70210" w:rsidRDefault="00F945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JUDGEMENT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7904E2B" w:rsidR="00074C5F" w:rsidRDefault="00F945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11:14:34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7914082" w:rsidR="0062053B" w:rsidRDefault="00F9457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JUDGEMENT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F21D3D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94578">
        <w:rPr>
          <w:u w:val="single"/>
        </w:rPr>
        <w:t>JUDGEMENT</w:t>
      </w:r>
      <w:r w:rsidR="00F94578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F94578">
        <w:rPr>
          <w:b/>
          <w:bCs/>
          <w:color w:val="FF0000"/>
        </w:rPr>
        <w:t>JUDGEMENT</w:t>
      </w:r>
      <w:r w:rsidR="00F94578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52B1" w14:textId="77777777" w:rsidR="00392C6B" w:rsidRDefault="00392C6B" w:rsidP="005B7682">
      <w:pPr>
        <w:spacing w:after="0" w:line="240" w:lineRule="auto"/>
      </w:pPr>
      <w:r>
        <w:separator/>
      </w:r>
    </w:p>
  </w:endnote>
  <w:endnote w:type="continuationSeparator" w:id="0">
    <w:p w14:paraId="52B19CF6" w14:textId="77777777" w:rsidR="00392C6B" w:rsidRDefault="00392C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7697" w14:textId="77777777" w:rsidR="00392C6B" w:rsidRDefault="00392C6B" w:rsidP="005B7682">
      <w:pPr>
        <w:spacing w:after="0" w:line="240" w:lineRule="auto"/>
      </w:pPr>
      <w:r>
        <w:separator/>
      </w:r>
    </w:p>
  </w:footnote>
  <w:footnote w:type="continuationSeparator" w:id="0">
    <w:p w14:paraId="2957190E" w14:textId="77777777" w:rsidR="00392C6B" w:rsidRDefault="00392C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2C6B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2022-11-10T04:14:00Z</cp:lastPrinted>
  <dcterms:created xsi:type="dcterms:W3CDTF">2022-11-10T04:15:00Z</dcterms:created>
  <dcterms:modified xsi:type="dcterms:W3CDTF">2022-11-10T04:15:00Z</dcterms:modified>
</cp:coreProperties>
</file>