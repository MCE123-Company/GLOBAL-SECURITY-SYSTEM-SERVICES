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2EA19724" w:rsidR="00C70210" w:rsidRDefault="004200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FBAC97B" w:rsidR="00074C5F" w:rsidRDefault="004200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4:26:40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BD06341" w:rsidR="0062053B" w:rsidRDefault="0042000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CORRELATION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83E0DD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2000A">
        <w:rPr>
          <w:u w:val="single"/>
        </w:rPr>
        <w:t>CORRELATION</w:t>
      </w:r>
      <w:r w:rsidR="0042000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42000A">
        <w:rPr>
          <w:b/>
          <w:bCs/>
          <w:color w:val="FF0000"/>
        </w:rPr>
        <w:t>CORRELATION</w:t>
      </w:r>
      <w:r w:rsidR="0042000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20F4" w14:textId="77777777" w:rsidR="00BD0E92" w:rsidRDefault="00BD0E92" w:rsidP="005B7682">
      <w:pPr>
        <w:spacing w:after="0" w:line="240" w:lineRule="auto"/>
      </w:pPr>
      <w:r>
        <w:separator/>
      </w:r>
    </w:p>
  </w:endnote>
  <w:endnote w:type="continuationSeparator" w:id="0">
    <w:p w14:paraId="29EDB190" w14:textId="77777777" w:rsidR="00BD0E92" w:rsidRDefault="00BD0E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A8404" w14:textId="77777777" w:rsidR="00BD0E92" w:rsidRDefault="00BD0E92" w:rsidP="005B7682">
      <w:pPr>
        <w:spacing w:after="0" w:line="240" w:lineRule="auto"/>
      </w:pPr>
      <w:r>
        <w:separator/>
      </w:r>
    </w:p>
  </w:footnote>
  <w:footnote w:type="continuationSeparator" w:id="0">
    <w:p w14:paraId="779E7186" w14:textId="77777777" w:rsidR="00BD0E92" w:rsidRDefault="00BD0E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2022-11-25T21:27:00Z</dcterms:created>
  <dcterms:modified xsi:type="dcterms:W3CDTF">2022-11-25T21:27:00Z</dcterms:modified>
</cp:coreProperties>
</file>