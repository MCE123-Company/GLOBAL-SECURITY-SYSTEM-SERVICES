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38EE7BED" w:rsidR="00C70210" w:rsidRDefault="00C87E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ACTIONABLE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59EDC68" w:rsidR="00074C5F" w:rsidRDefault="00C87E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11:20:54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C7CA09C" w:rsidR="0062053B" w:rsidRDefault="00C87E5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ACTIONABLE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D56EE7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87E56">
        <w:rPr>
          <w:u w:val="single"/>
        </w:rPr>
        <w:t>ACTIONABLE</w:t>
      </w:r>
      <w:r w:rsidR="00C87E56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153024">
        <w:rPr>
          <w:b/>
          <w:bCs/>
          <w:color w:val="92D05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C87E56">
        <w:rPr>
          <w:b/>
          <w:bCs/>
          <w:color w:val="FF0000"/>
        </w:rPr>
        <w:t>ACTIONABLE</w:t>
      </w:r>
      <w:r w:rsidR="00C87E56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69DA" w14:textId="77777777" w:rsidR="000C1D2E" w:rsidRDefault="000C1D2E" w:rsidP="005B7682">
      <w:pPr>
        <w:spacing w:after="0" w:line="240" w:lineRule="auto"/>
      </w:pPr>
      <w:r>
        <w:separator/>
      </w:r>
    </w:p>
  </w:endnote>
  <w:endnote w:type="continuationSeparator" w:id="0">
    <w:p w14:paraId="356BECD4" w14:textId="77777777" w:rsidR="000C1D2E" w:rsidRDefault="000C1D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08F7" w14:textId="77777777" w:rsidR="000C1D2E" w:rsidRDefault="000C1D2E" w:rsidP="005B7682">
      <w:pPr>
        <w:spacing w:after="0" w:line="240" w:lineRule="auto"/>
      </w:pPr>
      <w:r>
        <w:separator/>
      </w:r>
    </w:p>
  </w:footnote>
  <w:footnote w:type="continuationSeparator" w:id="0">
    <w:p w14:paraId="44DC9698" w14:textId="77777777" w:rsidR="000C1D2E" w:rsidRDefault="000C1D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D2E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C7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E5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2022-11-10T04:20:00Z</cp:lastPrinted>
  <dcterms:created xsi:type="dcterms:W3CDTF">2022-11-10T04:21:00Z</dcterms:created>
  <dcterms:modified xsi:type="dcterms:W3CDTF">2022-11-10T04:21:00Z</dcterms:modified>
</cp:coreProperties>
</file>