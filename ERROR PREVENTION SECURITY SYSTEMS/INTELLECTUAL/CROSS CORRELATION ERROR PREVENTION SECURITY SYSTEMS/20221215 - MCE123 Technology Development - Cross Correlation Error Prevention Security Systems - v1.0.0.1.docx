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3F07D57" w:rsidR="00C70210" w:rsidRDefault="006866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CROSS </w:t>
      </w:r>
      <w:r w:rsidR="0042000A">
        <w:rPr>
          <w:bCs/>
          <w:sz w:val="52"/>
          <w:szCs w:val="44"/>
        </w:rPr>
        <w:t xml:space="preserve">CORRELATION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6735305D" w:rsidR="00074C5F" w:rsidRDefault="006866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7:11:52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45F7962" w:rsidR="0062053B" w:rsidRDefault="0068661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CROSS </w:t>
      </w:r>
      <w:r w:rsidR="0042000A">
        <w:rPr>
          <w:b/>
          <w:sz w:val="24"/>
        </w:rPr>
        <w:t xml:space="preserve">CORRELATION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A83847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86611">
        <w:rPr>
          <w:u w:val="single"/>
        </w:rPr>
        <w:t xml:space="preserve">CROSS </w:t>
      </w:r>
      <w:r w:rsidR="0042000A">
        <w:rPr>
          <w:u w:val="single"/>
        </w:rPr>
        <w:t xml:space="preserve">CORRELATION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686611">
        <w:rPr>
          <w:b/>
          <w:bCs/>
          <w:color w:val="FF0000"/>
        </w:rPr>
        <w:t xml:space="preserve">CROSS </w:t>
      </w:r>
      <w:r w:rsidR="0042000A">
        <w:rPr>
          <w:b/>
          <w:bCs/>
          <w:color w:val="FF0000"/>
        </w:rPr>
        <w:t xml:space="preserve">CORRELATION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33B4">
        <w:t xml:space="preserve">, </w:t>
      </w:r>
      <w:r w:rsidR="002E1D1F">
        <w:t xml:space="preserve">  </w:t>
      </w:r>
      <w:proofErr w:type="gramEnd"/>
      <w:r w:rsidR="002E1D1F">
        <w:t xml:space="preserve">   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4AB88" w14:textId="77777777" w:rsidR="00241528" w:rsidRDefault="00241528" w:rsidP="005B7682">
      <w:pPr>
        <w:spacing w:after="0" w:line="240" w:lineRule="auto"/>
      </w:pPr>
      <w:r>
        <w:separator/>
      </w:r>
    </w:p>
  </w:endnote>
  <w:endnote w:type="continuationSeparator" w:id="0">
    <w:p w14:paraId="7C1F3E20" w14:textId="77777777" w:rsidR="00241528" w:rsidRDefault="0024152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7E036" w14:textId="77777777" w:rsidR="00241528" w:rsidRDefault="00241528" w:rsidP="005B7682">
      <w:pPr>
        <w:spacing w:after="0" w:line="240" w:lineRule="auto"/>
      </w:pPr>
      <w:r>
        <w:separator/>
      </w:r>
    </w:p>
  </w:footnote>
  <w:footnote w:type="continuationSeparator" w:id="0">
    <w:p w14:paraId="444D925B" w14:textId="77777777" w:rsidR="00241528" w:rsidRDefault="0024152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528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00A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6611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E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2022-11-10T04:09:00Z</cp:lastPrinted>
  <dcterms:created xsi:type="dcterms:W3CDTF">2022-11-25T21:27:00Z</dcterms:created>
  <dcterms:modified xsi:type="dcterms:W3CDTF">2022-12-16T00:12:00Z</dcterms:modified>
</cp:coreProperties>
</file>