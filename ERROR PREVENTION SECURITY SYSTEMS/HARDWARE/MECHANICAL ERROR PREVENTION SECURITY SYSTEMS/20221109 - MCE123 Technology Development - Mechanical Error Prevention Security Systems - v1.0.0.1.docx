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3D6E8030" w:rsidR="00C70210" w:rsidRDefault="00C533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MECHANICAL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078EC04" w:rsidR="00074C5F" w:rsidRDefault="00C533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11:08:08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303592BF" w:rsidR="0062053B" w:rsidRDefault="00C533B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MECHANICAL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61B02D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533B4">
        <w:rPr>
          <w:u w:val="single"/>
        </w:rPr>
        <w:t>MECHANICAL</w:t>
      </w:r>
      <w:r w:rsidR="00C533B4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C533B4">
        <w:rPr>
          <w:b/>
          <w:bCs/>
          <w:color w:val="FF0000"/>
        </w:rPr>
        <w:t>MECHANICAL</w:t>
      </w:r>
      <w:r w:rsidR="00C533B4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33B4">
        <w:t>,</w:t>
      </w:r>
      <w:r w:rsidR="00C533B4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1D357" w14:textId="77777777" w:rsidR="00797004" w:rsidRDefault="00797004" w:rsidP="005B7682">
      <w:pPr>
        <w:spacing w:after="0" w:line="240" w:lineRule="auto"/>
      </w:pPr>
      <w:r>
        <w:separator/>
      </w:r>
    </w:p>
  </w:endnote>
  <w:endnote w:type="continuationSeparator" w:id="0">
    <w:p w14:paraId="6B6AE5E8" w14:textId="77777777" w:rsidR="00797004" w:rsidRDefault="007970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1BD5D" w14:textId="77777777" w:rsidR="00797004" w:rsidRDefault="00797004" w:rsidP="005B7682">
      <w:pPr>
        <w:spacing w:after="0" w:line="240" w:lineRule="auto"/>
      </w:pPr>
      <w:r>
        <w:separator/>
      </w:r>
    </w:p>
  </w:footnote>
  <w:footnote w:type="continuationSeparator" w:id="0">
    <w:p w14:paraId="666EF675" w14:textId="77777777" w:rsidR="00797004" w:rsidRDefault="007970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97004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2022-11-10T04:07:00Z</cp:lastPrinted>
  <dcterms:created xsi:type="dcterms:W3CDTF">2022-11-10T04:08:00Z</dcterms:created>
  <dcterms:modified xsi:type="dcterms:W3CDTF">2022-11-10T04:08:00Z</dcterms:modified>
</cp:coreProperties>
</file>