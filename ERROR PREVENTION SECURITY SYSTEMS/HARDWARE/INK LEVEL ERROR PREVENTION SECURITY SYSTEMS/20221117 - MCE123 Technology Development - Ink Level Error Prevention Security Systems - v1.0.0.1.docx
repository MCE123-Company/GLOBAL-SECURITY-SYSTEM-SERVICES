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E043208" w:rsidR="00C70210" w:rsidRDefault="000B1DD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INK LEVEL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D3B51FB" w:rsidR="00074C5F" w:rsidRDefault="000B1D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11:00:44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3044E9D" w:rsidR="0062053B" w:rsidRDefault="000B1DD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INK LEVEL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5516DB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B1DDD">
        <w:rPr>
          <w:u w:val="single"/>
        </w:rPr>
        <w:t>INK LEVEL</w:t>
      </w:r>
      <w:r w:rsidR="000B1DDD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0B1DDD">
        <w:rPr>
          <w:b/>
          <w:bCs/>
          <w:color w:val="FF0000"/>
        </w:rPr>
        <w:t>INK LEVEL</w:t>
      </w:r>
      <w:r w:rsidR="000B1DDD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B21C" w14:textId="77777777" w:rsidR="00756907" w:rsidRDefault="00756907" w:rsidP="005B7682">
      <w:pPr>
        <w:spacing w:after="0" w:line="240" w:lineRule="auto"/>
      </w:pPr>
      <w:r>
        <w:separator/>
      </w:r>
    </w:p>
  </w:endnote>
  <w:endnote w:type="continuationSeparator" w:id="0">
    <w:p w14:paraId="46799182" w14:textId="77777777" w:rsidR="00756907" w:rsidRDefault="007569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43B9" w14:textId="77777777" w:rsidR="00756907" w:rsidRDefault="00756907" w:rsidP="005B7682">
      <w:pPr>
        <w:spacing w:after="0" w:line="240" w:lineRule="auto"/>
      </w:pPr>
      <w:r>
        <w:separator/>
      </w:r>
    </w:p>
  </w:footnote>
  <w:footnote w:type="continuationSeparator" w:id="0">
    <w:p w14:paraId="5BE79BD6" w14:textId="77777777" w:rsidR="00756907" w:rsidRDefault="007569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DDD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07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2022-11-18T04:01:00Z</dcterms:created>
  <dcterms:modified xsi:type="dcterms:W3CDTF">2022-11-18T04:01:00Z</dcterms:modified>
</cp:coreProperties>
</file>