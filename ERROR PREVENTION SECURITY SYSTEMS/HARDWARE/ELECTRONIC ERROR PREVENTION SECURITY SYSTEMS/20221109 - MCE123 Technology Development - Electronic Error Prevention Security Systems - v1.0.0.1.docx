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36EDA38" w:rsidR="00C70210" w:rsidRDefault="003C7D7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ELECTRONIC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5DFA21F5" w:rsidR="00074C5F" w:rsidRDefault="003C7D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11:09:21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E8B1862" w:rsidR="0062053B" w:rsidRDefault="003C7D7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ELECTRONIC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45566E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C7D74">
        <w:rPr>
          <w:u w:val="single"/>
        </w:rPr>
        <w:t>ELECTRONIC</w:t>
      </w:r>
      <w:r w:rsidR="003C7D74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3C7D74">
        <w:rPr>
          <w:b/>
          <w:bCs/>
          <w:color w:val="FF0000"/>
        </w:rPr>
        <w:t>ELECTRONIC</w:t>
      </w:r>
      <w:r w:rsidR="003C7D74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33B4">
        <w:t>,</w:t>
      </w:r>
      <w:r w:rsidR="00C533B4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5E89" w14:textId="77777777" w:rsidR="00A47B6E" w:rsidRDefault="00A47B6E" w:rsidP="005B7682">
      <w:pPr>
        <w:spacing w:after="0" w:line="240" w:lineRule="auto"/>
      </w:pPr>
      <w:r>
        <w:separator/>
      </w:r>
    </w:p>
  </w:endnote>
  <w:endnote w:type="continuationSeparator" w:id="0">
    <w:p w14:paraId="44482A9C" w14:textId="77777777" w:rsidR="00A47B6E" w:rsidRDefault="00A47B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2C4C" w14:textId="77777777" w:rsidR="00A47B6E" w:rsidRDefault="00A47B6E" w:rsidP="005B7682">
      <w:pPr>
        <w:spacing w:after="0" w:line="240" w:lineRule="auto"/>
      </w:pPr>
      <w:r>
        <w:separator/>
      </w:r>
    </w:p>
  </w:footnote>
  <w:footnote w:type="continuationSeparator" w:id="0">
    <w:p w14:paraId="156F23D1" w14:textId="77777777" w:rsidR="00A47B6E" w:rsidRDefault="00A47B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B6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2022-11-10T04:09:00Z</cp:lastPrinted>
  <dcterms:created xsi:type="dcterms:W3CDTF">2022-11-10T04:10:00Z</dcterms:created>
  <dcterms:modified xsi:type="dcterms:W3CDTF">2022-11-10T04:10:00Z</dcterms:modified>
</cp:coreProperties>
</file>