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2D34E6D" w:rsidR="00C70210" w:rsidRDefault="00C702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C3A1BD4" w:rsidR="00074C5F" w:rsidRDefault="00C702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11:01:59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AA094F8" w:rsidR="0062053B" w:rsidRDefault="00C7021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5A3164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70210">
        <w:rPr>
          <w:u w:val="single"/>
        </w:rPr>
        <w:t xml:space="preserve">SYSTEMATIC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153024" w:rsidRPr="00153024">
        <w:rPr>
          <w:b/>
          <w:bCs/>
          <w:color w:val="FF0000"/>
        </w:rPr>
        <w:t xml:space="preserve">ANY </w:t>
      </w:r>
      <w:r w:rsidR="00C70210">
        <w:rPr>
          <w:b/>
          <w:bCs/>
          <w:color w:val="FF0000"/>
        </w:rPr>
        <w:t xml:space="preserve">SYSTEMATIC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A6D4" w14:textId="77777777" w:rsidR="00C02DF9" w:rsidRDefault="00C02DF9" w:rsidP="005B7682">
      <w:pPr>
        <w:spacing w:after="0" w:line="240" w:lineRule="auto"/>
      </w:pPr>
      <w:r>
        <w:separator/>
      </w:r>
    </w:p>
  </w:endnote>
  <w:endnote w:type="continuationSeparator" w:id="0">
    <w:p w14:paraId="2BF7740A" w14:textId="77777777" w:rsidR="00C02DF9" w:rsidRDefault="00C02D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2C1D" w14:textId="77777777" w:rsidR="00C02DF9" w:rsidRDefault="00C02DF9" w:rsidP="005B7682">
      <w:pPr>
        <w:spacing w:after="0" w:line="240" w:lineRule="auto"/>
      </w:pPr>
      <w:r>
        <w:separator/>
      </w:r>
    </w:p>
  </w:footnote>
  <w:footnote w:type="continuationSeparator" w:id="0">
    <w:p w14:paraId="44066B2D" w14:textId="77777777" w:rsidR="00C02DF9" w:rsidRDefault="00C02D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DF9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2022-11-10T04:03:00Z</cp:lastPrinted>
  <dcterms:created xsi:type="dcterms:W3CDTF">2022-11-10T04:04:00Z</dcterms:created>
  <dcterms:modified xsi:type="dcterms:W3CDTF">2022-11-10T04:04:00Z</dcterms:modified>
</cp:coreProperties>
</file>