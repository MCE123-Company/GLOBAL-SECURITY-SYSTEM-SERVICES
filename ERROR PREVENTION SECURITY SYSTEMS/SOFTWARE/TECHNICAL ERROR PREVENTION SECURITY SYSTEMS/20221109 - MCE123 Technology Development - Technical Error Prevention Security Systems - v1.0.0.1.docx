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DE51DDE" w:rsidR="00C70210" w:rsidRDefault="0091498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TECHNICAL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599A20F" w:rsidR="00074C5F" w:rsidRDefault="009149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11:03:10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1EB1708" w:rsidR="0062053B" w:rsidRDefault="0091498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TECHNICAL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C44BCC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14987">
        <w:rPr>
          <w:u w:val="single"/>
        </w:rPr>
        <w:t>TECHNICAL</w:t>
      </w:r>
      <w:r w:rsidR="00914987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914987">
        <w:t xml:space="preserve">     </w:t>
      </w:r>
      <w:r w:rsidR="00153024" w:rsidRPr="00153024">
        <w:rPr>
          <w:b/>
          <w:bCs/>
          <w:color w:val="FF0000"/>
        </w:rPr>
        <w:t xml:space="preserve">ANY </w:t>
      </w:r>
      <w:r w:rsidR="00914987">
        <w:rPr>
          <w:b/>
          <w:bCs/>
          <w:color w:val="FF0000"/>
        </w:rPr>
        <w:t>TECHNICAL</w:t>
      </w:r>
      <w:r w:rsidR="00914987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5453" w14:textId="77777777" w:rsidR="00A25E9A" w:rsidRDefault="00A25E9A" w:rsidP="005B7682">
      <w:pPr>
        <w:spacing w:after="0" w:line="240" w:lineRule="auto"/>
      </w:pPr>
      <w:r>
        <w:separator/>
      </w:r>
    </w:p>
  </w:endnote>
  <w:endnote w:type="continuationSeparator" w:id="0">
    <w:p w14:paraId="7A479701" w14:textId="77777777" w:rsidR="00A25E9A" w:rsidRDefault="00A25E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8D9D" w14:textId="77777777" w:rsidR="00A25E9A" w:rsidRDefault="00A25E9A" w:rsidP="005B7682">
      <w:pPr>
        <w:spacing w:after="0" w:line="240" w:lineRule="auto"/>
      </w:pPr>
      <w:r>
        <w:separator/>
      </w:r>
    </w:p>
  </w:footnote>
  <w:footnote w:type="continuationSeparator" w:id="0">
    <w:p w14:paraId="1B0A06B9" w14:textId="77777777" w:rsidR="00A25E9A" w:rsidRDefault="00A25E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E9A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2022-11-10T04:03:00Z</cp:lastPrinted>
  <dcterms:created xsi:type="dcterms:W3CDTF">2022-11-10T04:04:00Z</dcterms:created>
  <dcterms:modified xsi:type="dcterms:W3CDTF">2022-11-10T04:04:00Z</dcterms:modified>
</cp:coreProperties>
</file>