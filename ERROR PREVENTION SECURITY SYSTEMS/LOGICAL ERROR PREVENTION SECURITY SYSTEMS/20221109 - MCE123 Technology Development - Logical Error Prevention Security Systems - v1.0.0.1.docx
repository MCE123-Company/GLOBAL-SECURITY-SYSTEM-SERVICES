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72F1B9C" w:rsidR="00C70210" w:rsidRDefault="00895C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LOGICAL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DCD8CA2" w:rsidR="00074C5F" w:rsidRDefault="00895C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11:19:38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0BCD78C" w:rsidR="0062053B" w:rsidRDefault="00895C7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LOGICAL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C913B0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95C70">
        <w:rPr>
          <w:u w:val="single"/>
        </w:rPr>
        <w:t>LOGICAL</w:t>
      </w:r>
      <w:r w:rsidR="00895C70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895C70">
        <w:rPr>
          <w:b/>
          <w:bCs/>
          <w:color w:val="FF0000"/>
        </w:rPr>
        <w:t>LOGICAL</w:t>
      </w:r>
      <w:r w:rsidR="00895C70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E114" w14:textId="77777777" w:rsidR="005B71EA" w:rsidRDefault="005B71EA" w:rsidP="005B7682">
      <w:pPr>
        <w:spacing w:after="0" w:line="240" w:lineRule="auto"/>
      </w:pPr>
      <w:r>
        <w:separator/>
      </w:r>
    </w:p>
  </w:endnote>
  <w:endnote w:type="continuationSeparator" w:id="0">
    <w:p w14:paraId="12255A64" w14:textId="77777777" w:rsidR="005B71EA" w:rsidRDefault="005B71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6B11" w14:textId="77777777" w:rsidR="005B71EA" w:rsidRDefault="005B71EA" w:rsidP="005B7682">
      <w:pPr>
        <w:spacing w:after="0" w:line="240" w:lineRule="auto"/>
      </w:pPr>
      <w:r>
        <w:separator/>
      </w:r>
    </w:p>
  </w:footnote>
  <w:footnote w:type="continuationSeparator" w:id="0">
    <w:p w14:paraId="57CF51C8" w14:textId="77777777" w:rsidR="005B71EA" w:rsidRDefault="005B71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1EA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2022-11-10T04:19:00Z</cp:lastPrinted>
  <dcterms:created xsi:type="dcterms:W3CDTF">2022-11-10T04:20:00Z</dcterms:created>
  <dcterms:modified xsi:type="dcterms:W3CDTF">2022-11-10T04:20:00Z</dcterms:modified>
</cp:coreProperties>
</file>