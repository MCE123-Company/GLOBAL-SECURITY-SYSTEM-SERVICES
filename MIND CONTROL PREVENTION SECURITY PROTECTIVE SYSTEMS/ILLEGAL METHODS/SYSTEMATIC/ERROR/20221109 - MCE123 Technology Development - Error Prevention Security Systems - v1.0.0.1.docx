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5A4158DA" w:rsidR="00B111EA" w:rsidRDefault="00A305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ERROR </w:t>
      </w:r>
      <w:r w:rsidR="001D1B57"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105AF27" w:rsidR="00074C5F" w:rsidRDefault="00A305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10:46:18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21D538C" w:rsidR="0062053B" w:rsidRDefault="00A305B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890B15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>,</w:t>
      </w:r>
      <w:r w:rsidR="00A305B9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E93D" w14:textId="77777777" w:rsidR="009900C4" w:rsidRDefault="009900C4" w:rsidP="005B7682">
      <w:pPr>
        <w:spacing w:after="0" w:line="240" w:lineRule="auto"/>
      </w:pPr>
      <w:r>
        <w:separator/>
      </w:r>
    </w:p>
  </w:endnote>
  <w:endnote w:type="continuationSeparator" w:id="0">
    <w:p w14:paraId="61365FCE" w14:textId="77777777" w:rsidR="009900C4" w:rsidRDefault="009900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C53D" w14:textId="77777777" w:rsidR="009900C4" w:rsidRDefault="009900C4" w:rsidP="005B7682">
      <w:pPr>
        <w:spacing w:after="0" w:line="240" w:lineRule="auto"/>
      </w:pPr>
      <w:r>
        <w:separator/>
      </w:r>
    </w:p>
  </w:footnote>
  <w:footnote w:type="continuationSeparator" w:id="0">
    <w:p w14:paraId="30B6E1C3" w14:textId="77777777" w:rsidR="009900C4" w:rsidRDefault="009900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2022-11-10T03:46:00Z</cp:lastPrinted>
  <dcterms:created xsi:type="dcterms:W3CDTF">2022-10-18T12:29:00Z</dcterms:created>
  <dcterms:modified xsi:type="dcterms:W3CDTF">2022-11-10T03:47:00Z</dcterms:modified>
</cp:coreProperties>
</file>