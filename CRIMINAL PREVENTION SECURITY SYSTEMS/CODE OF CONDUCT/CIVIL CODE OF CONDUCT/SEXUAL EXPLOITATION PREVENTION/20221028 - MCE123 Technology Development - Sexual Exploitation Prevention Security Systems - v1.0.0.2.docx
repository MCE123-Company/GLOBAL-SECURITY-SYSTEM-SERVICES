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6FD6919" w14:textId="7DE2253E" w:rsidR="00CA60E1" w:rsidRDefault="00CA60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EXPLOITATION</w:t>
      </w:r>
    </w:p>
    <w:p w14:paraId="3F868F6E" w14:textId="6282E88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A60E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5393FF8" w:rsidR="00074C5F" w:rsidRDefault="006F52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5:12:05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D821081" w:rsidR="0062053B" w:rsidRDefault="00CA60E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SEXUAL EXPLOITATION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5EB6B6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A60E1">
        <w:rPr>
          <w:u w:val="single"/>
        </w:rPr>
        <w:t>SEXUAL EXPLOITATION</w:t>
      </w:r>
      <w:r w:rsidR="00CA60E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</w:t>
      </w:r>
      <w:r w:rsidR="00CA60E1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CA60E1">
        <w:rPr>
          <w:b/>
          <w:bCs/>
          <w:color w:val="FF0000"/>
        </w:rPr>
        <w:t>SEXUAL EXPLOITATION</w:t>
      </w:r>
      <w:r w:rsidR="00CA60E1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5B50ED">
        <w:t xml:space="preserve">, </w:t>
      </w:r>
      <w:r w:rsidR="00CA60E1">
        <w:t xml:space="preserve">  </w:t>
      </w:r>
      <w:proofErr w:type="gramEnd"/>
      <w:r w:rsidR="00CA60E1">
        <w:t xml:space="preserve">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5CFA9BA8" w14:textId="1F10DA78" w:rsidR="006F52A9" w:rsidRPr="00477EDF" w:rsidRDefault="006F52A9" w:rsidP="006F52A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SEX</w:t>
      </w:r>
      <w:r>
        <w:rPr>
          <w:u w:val="single"/>
        </w:rPr>
        <w:t xml:space="preserve"> VIDEO</w:t>
      </w:r>
      <w:r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VIDEO</w:t>
      </w:r>
      <w:r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7749E948" w14:textId="2399E2A8" w:rsidR="006F52A9" w:rsidRPr="00477EDF" w:rsidRDefault="006F52A9" w:rsidP="006F52A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SEX </w:t>
      </w:r>
      <w:r>
        <w:rPr>
          <w:u w:val="single"/>
        </w:rPr>
        <w:t>THOUGHT</w:t>
      </w:r>
      <w:r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364B6733" w14:textId="77F0453A" w:rsidR="006F52A9" w:rsidRPr="00477EDF" w:rsidRDefault="006F52A9" w:rsidP="006F52A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SEX</w:t>
      </w:r>
      <w:r w:rsidR="00214F17">
        <w:rPr>
          <w:u w:val="single"/>
        </w:rPr>
        <w:t>INT</w:t>
      </w:r>
      <w:r>
        <w:rPr>
          <w:u w:val="single"/>
        </w:rPr>
        <w:t xml:space="preserve"> </w:t>
      </w:r>
      <w:r>
        <w:rPr>
          <w:u w:val="single"/>
        </w:rPr>
        <w:t>MIND CONTROL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214F17">
        <w:rPr>
          <w:b/>
          <w:bCs/>
          <w:color w:val="FF0000"/>
        </w:rPr>
        <w:t>INT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583CD2DB" w14:textId="12ACF0DD" w:rsidR="006F52A9" w:rsidRPr="00477EDF" w:rsidRDefault="006F52A9" w:rsidP="006F52A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SEX </w:t>
      </w:r>
      <w:r>
        <w:rPr>
          <w:u w:val="single"/>
        </w:rPr>
        <w:t>ACT</w:t>
      </w:r>
      <w:r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</w:t>
      </w:r>
      <w:r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8FB7" w14:textId="77777777" w:rsidR="002068C1" w:rsidRDefault="002068C1" w:rsidP="005B7682">
      <w:pPr>
        <w:spacing w:after="0" w:line="240" w:lineRule="auto"/>
      </w:pPr>
      <w:r>
        <w:separator/>
      </w:r>
    </w:p>
  </w:endnote>
  <w:endnote w:type="continuationSeparator" w:id="0">
    <w:p w14:paraId="57F5F183" w14:textId="77777777" w:rsidR="002068C1" w:rsidRDefault="002068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C478" w14:textId="77777777" w:rsidR="002068C1" w:rsidRDefault="002068C1" w:rsidP="005B7682">
      <w:pPr>
        <w:spacing w:after="0" w:line="240" w:lineRule="auto"/>
      </w:pPr>
      <w:r>
        <w:separator/>
      </w:r>
    </w:p>
  </w:footnote>
  <w:footnote w:type="continuationSeparator" w:id="0">
    <w:p w14:paraId="15473EE5" w14:textId="77777777" w:rsidR="002068C1" w:rsidRDefault="002068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8C1"/>
    <w:rsid w:val="00212D09"/>
    <w:rsid w:val="002134D0"/>
    <w:rsid w:val="00214F17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50E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2A9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3D7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450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47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0E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2022-10-28T21:13:00Z</cp:lastPrinted>
  <dcterms:created xsi:type="dcterms:W3CDTF">2022-10-28T21:12:00Z</dcterms:created>
  <dcterms:modified xsi:type="dcterms:W3CDTF">2022-10-28T21:13:00Z</dcterms:modified>
</cp:coreProperties>
</file>