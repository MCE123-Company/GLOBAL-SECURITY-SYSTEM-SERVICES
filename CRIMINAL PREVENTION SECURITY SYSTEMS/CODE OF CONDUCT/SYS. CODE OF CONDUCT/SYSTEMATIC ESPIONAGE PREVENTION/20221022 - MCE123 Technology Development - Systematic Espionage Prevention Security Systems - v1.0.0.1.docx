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0D443319" w:rsidR="0030630F" w:rsidRDefault="00D134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342E1B">
        <w:rPr>
          <w:bCs/>
          <w:sz w:val="52"/>
          <w:szCs w:val="44"/>
        </w:rPr>
        <w:t>ESPIONAGE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1CBA53D" w:rsidR="00074C5F" w:rsidRDefault="00342E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11:37:33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A248461" w:rsidR="0062053B" w:rsidRDefault="00D134D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342E1B">
        <w:rPr>
          <w:b/>
          <w:sz w:val="24"/>
        </w:rPr>
        <w:t>ESPIONAGE</w:t>
      </w:r>
      <w:r w:rsidR="00342E1B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944D6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134DC">
        <w:rPr>
          <w:u w:val="single"/>
        </w:rPr>
        <w:t xml:space="preserve">SYSTEMATIC </w:t>
      </w:r>
      <w:r w:rsidR="00342E1B">
        <w:rPr>
          <w:u w:val="single"/>
        </w:rPr>
        <w:t>ESPIONAGE</w:t>
      </w:r>
      <w:r w:rsidR="00342E1B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D134DC">
        <w:rPr>
          <w:b/>
          <w:bCs/>
          <w:color w:val="FF0000"/>
        </w:rPr>
        <w:t xml:space="preserve">SYSTEMATIC </w:t>
      </w:r>
      <w:r w:rsidR="00342E1B">
        <w:rPr>
          <w:b/>
          <w:bCs/>
          <w:color w:val="FF0000"/>
        </w:rPr>
        <w:t>ESPIONAGE</w:t>
      </w:r>
      <w:r w:rsidR="00342E1B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CE0B" w14:textId="77777777" w:rsidR="004B4C94" w:rsidRDefault="004B4C94" w:rsidP="005B7682">
      <w:pPr>
        <w:spacing w:after="0" w:line="240" w:lineRule="auto"/>
      </w:pPr>
      <w:r>
        <w:separator/>
      </w:r>
    </w:p>
  </w:endnote>
  <w:endnote w:type="continuationSeparator" w:id="0">
    <w:p w14:paraId="7B348FB9" w14:textId="77777777" w:rsidR="004B4C94" w:rsidRDefault="004B4C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8C11" w14:textId="77777777" w:rsidR="004B4C94" w:rsidRDefault="004B4C94" w:rsidP="005B7682">
      <w:pPr>
        <w:spacing w:after="0" w:line="240" w:lineRule="auto"/>
      </w:pPr>
      <w:r>
        <w:separator/>
      </w:r>
    </w:p>
  </w:footnote>
  <w:footnote w:type="continuationSeparator" w:id="0">
    <w:p w14:paraId="0892716E" w14:textId="77777777" w:rsidR="004B4C94" w:rsidRDefault="004B4C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2E1B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4C9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2022-10-18T12:29:00Z</dcterms:created>
  <dcterms:modified xsi:type="dcterms:W3CDTF">2022-10-23T03:38:00Z</dcterms:modified>
</cp:coreProperties>
</file>