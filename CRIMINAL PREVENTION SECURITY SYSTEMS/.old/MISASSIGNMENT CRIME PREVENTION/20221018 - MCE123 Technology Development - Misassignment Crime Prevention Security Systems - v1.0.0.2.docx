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DB47" w14:textId="77777777" w:rsidR="00B111EA" w:rsidRDefault="00B111EA">
      <w:pPr>
        <w:rPr>
          <w:b/>
          <w:sz w:val="28"/>
          <w:u w:val="single"/>
        </w:rPr>
      </w:pPr>
    </w:p>
    <w:p w14:paraId="35952B6E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6AFDF85" w14:textId="77777777" w:rsidR="00B111EA" w:rsidRDefault="00B111EA">
      <w:pPr>
        <w:rPr>
          <w:b/>
          <w:sz w:val="28"/>
          <w:u w:val="single"/>
        </w:rPr>
      </w:pPr>
    </w:p>
    <w:p w14:paraId="141ED2E0" w14:textId="77777777" w:rsidR="00B111EA" w:rsidRDefault="00B111EA">
      <w:pPr>
        <w:rPr>
          <w:b/>
          <w:sz w:val="28"/>
          <w:u w:val="single"/>
        </w:rPr>
      </w:pPr>
    </w:p>
    <w:p w14:paraId="7D8CA1E1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172B3205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2AB844" w14:textId="56C448C9" w:rsidR="0030630F" w:rsidRDefault="009C6D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MISASSIGNMENT CRIME</w:t>
      </w:r>
    </w:p>
    <w:p w14:paraId="54EBE95C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7964548C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190C6ECE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D0396B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5DB91DE7" w14:textId="56E32FE4" w:rsidR="00074C5F" w:rsidRDefault="009C6D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6:32:42 AM</w:t>
      </w:r>
    </w:p>
    <w:p w14:paraId="21BD0EB2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6CE98C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56B04EDB" w14:textId="2765E04E" w:rsidR="0062053B" w:rsidRDefault="009C6D3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MISASSIGNMENT CRIME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DA1416D" w14:textId="1EE65CF5" w:rsidR="009C6D30" w:rsidRPr="00D86A9C" w:rsidRDefault="009C6D30" w:rsidP="009C6D3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MISASSIGNMENT CRIME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591788">
        <w:rPr>
          <w:b/>
          <w:bCs/>
          <w:color w:val="7030A0"/>
        </w:rPr>
        <w:t>ENSURES</w:t>
      </w:r>
      <w:r w:rsidRPr="00477EDF">
        <w:t xml:space="preserve"> </w:t>
      </w:r>
      <w:r w:rsidRPr="00591788">
        <w:rPr>
          <w:b/>
          <w:bCs/>
          <w:color w:val="92D050"/>
        </w:rPr>
        <w:t>THAT</w:t>
      </w:r>
      <w:r>
        <w:t xml:space="preserve">                 </w:t>
      </w:r>
      <w:r w:rsidRPr="0059178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MISASSIGNMENT</w:t>
      </w:r>
      <w:r w:rsidRPr="00591788">
        <w:rPr>
          <w:b/>
          <w:bCs/>
          <w:color w:val="FF0000"/>
        </w:rPr>
        <w:t xml:space="preserve"> CRIME</w:t>
      </w:r>
      <w:r w:rsidRPr="00477EDF">
        <w:t xml:space="preserve"> </w:t>
      </w:r>
      <w:r w:rsidRPr="00591788">
        <w:rPr>
          <w:b/>
          <w:bCs/>
          <w:color w:val="C00000"/>
        </w:rPr>
        <w:t>NEVER</w:t>
      </w:r>
      <w:r>
        <w:t xml:space="preserve"> </w:t>
      </w:r>
      <w:proofErr w:type="gramStart"/>
      <w:r w:rsidRPr="0059178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</w:t>
      </w:r>
      <w:r w:rsidR="00131141">
        <w:t xml:space="preserve">                      </w:t>
      </w:r>
      <w:r>
        <w:t xml:space="preserve">                    </w:t>
      </w:r>
      <w:r w:rsidRPr="00591788">
        <w:rPr>
          <w:b/>
          <w:bCs/>
          <w:color w:val="00B0F0"/>
        </w:rPr>
        <w:t>IMPLICITLY-EXPLICITLY GLOBALLY VIRULENTLY DEFINED</w:t>
      </w:r>
      <w:r>
        <w:t>.</w:t>
      </w:r>
    </w:p>
    <w:p w14:paraId="310F5596" w14:textId="77777777" w:rsidR="0062053B" w:rsidRPr="00D86A9C" w:rsidRDefault="0062053B" w:rsidP="0062053B">
      <w:pPr>
        <w:ind w:left="360" w:hanging="360"/>
        <w:jc w:val="both"/>
      </w:pPr>
    </w:p>
    <w:p w14:paraId="34532719" w14:textId="77777777" w:rsidR="00EF46A8" w:rsidRPr="00BA67CA" w:rsidRDefault="00EF46A8" w:rsidP="00EF46A8">
      <w:pPr>
        <w:ind w:left="360" w:hanging="360"/>
        <w:jc w:val="both"/>
      </w:pPr>
    </w:p>
    <w:p w14:paraId="750FA81F" w14:textId="77777777" w:rsidR="00EF46A8" w:rsidRDefault="00EF46A8" w:rsidP="00EF46A8">
      <w:pPr>
        <w:ind w:left="360" w:hanging="360"/>
        <w:jc w:val="both"/>
      </w:pPr>
    </w:p>
    <w:p w14:paraId="74B19662" w14:textId="77777777" w:rsidR="00FB506C" w:rsidRPr="00BC030E" w:rsidRDefault="00FB506C" w:rsidP="00FB506C">
      <w:pPr>
        <w:ind w:left="360" w:hanging="360"/>
        <w:jc w:val="both"/>
      </w:pPr>
    </w:p>
    <w:p w14:paraId="5BE327CF" w14:textId="77777777" w:rsidR="00FB506C" w:rsidRPr="00D86A9C" w:rsidRDefault="00FB506C" w:rsidP="00FB506C">
      <w:pPr>
        <w:ind w:left="360" w:hanging="360"/>
        <w:jc w:val="both"/>
      </w:pPr>
    </w:p>
    <w:p w14:paraId="347B13EE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F2A3" w14:textId="77777777" w:rsidR="005D1FEF" w:rsidRDefault="005D1FEF" w:rsidP="005B7682">
      <w:pPr>
        <w:spacing w:after="0" w:line="240" w:lineRule="auto"/>
      </w:pPr>
      <w:r>
        <w:separator/>
      </w:r>
    </w:p>
  </w:endnote>
  <w:endnote w:type="continuationSeparator" w:id="0">
    <w:p w14:paraId="126569F0" w14:textId="77777777" w:rsidR="005D1FEF" w:rsidRDefault="005D1F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9F4C663" w14:textId="78605A04" w:rsidR="0078387A" w:rsidRDefault="009C6D3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98121" wp14:editId="62948FD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8F99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E6B8E12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F2C9" w14:textId="77777777" w:rsidR="005D1FEF" w:rsidRDefault="005D1FEF" w:rsidP="005B7682">
      <w:pPr>
        <w:spacing w:after="0" w:line="240" w:lineRule="auto"/>
      </w:pPr>
      <w:r>
        <w:separator/>
      </w:r>
    </w:p>
  </w:footnote>
  <w:footnote w:type="continuationSeparator" w:id="0">
    <w:p w14:paraId="29231C8E" w14:textId="77777777" w:rsidR="005D1FEF" w:rsidRDefault="005D1F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3B7A" w14:textId="670C11A1" w:rsidR="0078387A" w:rsidRPr="00756B5A" w:rsidRDefault="009C6D30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5C0761E" wp14:editId="6D2CB44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BAED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7AE9458" w14:textId="23C3315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13114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C076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373BAED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07AE9458" w14:textId="23C3315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13114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53803A42" wp14:editId="6665744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4D237F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03A42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4D237F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0C4D57B8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0E2AD423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1C18EF3A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39E3381" w14:textId="09BB6C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131141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672A8E83" w14:textId="445F8FA4" w:rsidR="0078387A" w:rsidRDefault="009C6D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947DC40" wp14:editId="20A711B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0AA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0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4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FEF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6D30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47CA6"/>
  <w15:docId w15:val="{82137160-F864-4165-B954-9EE68E79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2022-10-18T10:35:00Z</cp:lastPrinted>
  <dcterms:created xsi:type="dcterms:W3CDTF">2022-10-18T10:32:00Z</dcterms:created>
  <dcterms:modified xsi:type="dcterms:W3CDTF">2022-10-18T10:35:00Z</dcterms:modified>
</cp:coreProperties>
</file>