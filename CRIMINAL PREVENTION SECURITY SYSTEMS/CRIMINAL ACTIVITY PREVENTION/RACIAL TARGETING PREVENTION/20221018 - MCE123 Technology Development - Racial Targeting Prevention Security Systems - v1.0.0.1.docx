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F8CB" w14:textId="77777777" w:rsidR="00B111EA" w:rsidRDefault="00B111EA">
      <w:pPr>
        <w:rPr>
          <w:b/>
          <w:sz w:val="28"/>
          <w:u w:val="single"/>
        </w:rPr>
      </w:pPr>
    </w:p>
    <w:p w14:paraId="5FCC5E8F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E548A7C" w14:textId="77777777" w:rsidR="00B111EA" w:rsidRDefault="00B111EA">
      <w:pPr>
        <w:rPr>
          <w:b/>
          <w:sz w:val="28"/>
          <w:u w:val="single"/>
        </w:rPr>
      </w:pPr>
    </w:p>
    <w:p w14:paraId="4C519E86" w14:textId="77777777" w:rsidR="00B111EA" w:rsidRDefault="00B111EA">
      <w:pPr>
        <w:rPr>
          <w:b/>
          <w:sz w:val="28"/>
          <w:u w:val="single"/>
        </w:rPr>
      </w:pPr>
    </w:p>
    <w:p w14:paraId="723B4E99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68432E34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4506D02" w14:textId="62BB6AF0" w:rsidR="0030630F" w:rsidRDefault="00DB2D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RACIAL </w:t>
      </w:r>
      <w:r w:rsidR="00007FF9">
        <w:rPr>
          <w:bCs/>
          <w:sz w:val="52"/>
          <w:szCs w:val="44"/>
        </w:rPr>
        <w:t>TARGETING</w:t>
      </w:r>
    </w:p>
    <w:p w14:paraId="4C72EA0D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F89C62B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13844A79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529B855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C916D72" w14:textId="1A008FBB" w:rsidR="00074C5F" w:rsidRDefault="00A20E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9:43:08 AM</w:t>
      </w:r>
    </w:p>
    <w:p w14:paraId="32207CB7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5D4B34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4D1AD1BF" w14:textId="6149962F" w:rsidR="0062053B" w:rsidRDefault="00DB2D5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RACIAL </w:t>
      </w:r>
      <w:r w:rsidR="00007FF9">
        <w:rPr>
          <w:b/>
          <w:sz w:val="24"/>
        </w:rPr>
        <w:t>TARGETING</w:t>
      </w:r>
      <w:r w:rsidR="00007FF9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8ED6DA5" w14:textId="3D2A780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B2D5C">
        <w:rPr>
          <w:u w:val="single"/>
        </w:rPr>
        <w:t xml:space="preserve">RACIAL </w:t>
      </w:r>
      <w:r w:rsidR="00007FF9">
        <w:rPr>
          <w:u w:val="single"/>
        </w:rPr>
        <w:t>TARGETING</w:t>
      </w:r>
      <w:r w:rsidR="00007FF9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B2D5C">
        <w:rPr>
          <w:b/>
          <w:bCs/>
          <w:color w:val="FF0000"/>
        </w:rPr>
        <w:t xml:space="preserve">RACIAL </w:t>
      </w:r>
      <w:r w:rsidR="00007FF9">
        <w:rPr>
          <w:b/>
          <w:bCs/>
          <w:color w:val="FF0000"/>
        </w:rPr>
        <w:t>TARGETING</w:t>
      </w:r>
      <w:r w:rsidR="00007FF9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79423F0" w14:textId="77777777" w:rsidR="0062053B" w:rsidRPr="00D86A9C" w:rsidRDefault="0062053B" w:rsidP="0062053B">
      <w:pPr>
        <w:ind w:left="360" w:hanging="360"/>
        <w:jc w:val="both"/>
      </w:pPr>
    </w:p>
    <w:p w14:paraId="39339597" w14:textId="77777777" w:rsidR="00EF46A8" w:rsidRPr="00BA67CA" w:rsidRDefault="00EF46A8" w:rsidP="00EF46A8">
      <w:pPr>
        <w:ind w:left="360" w:hanging="360"/>
        <w:jc w:val="both"/>
      </w:pPr>
    </w:p>
    <w:p w14:paraId="0AFE8ECF" w14:textId="77777777" w:rsidR="00EF46A8" w:rsidRDefault="00EF46A8" w:rsidP="00EF46A8">
      <w:pPr>
        <w:ind w:left="360" w:hanging="360"/>
        <w:jc w:val="both"/>
      </w:pPr>
    </w:p>
    <w:p w14:paraId="62B96394" w14:textId="77777777" w:rsidR="00FB506C" w:rsidRPr="00BC030E" w:rsidRDefault="00FB506C" w:rsidP="00FB506C">
      <w:pPr>
        <w:ind w:left="360" w:hanging="360"/>
        <w:jc w:val="both"/>
      </w:pPr>
    </w:p>
    <w:p w14:paraId="7D2E106F" w14:textId="77777777" w:rsidR="00FB506C" w:rsidRPr="00D86A9C" w:rsidRDefault="00FB506C" w:rsidP="00FB506C">
      <w:pPr>
        <w:ind w:left="360" w:hanging="360"/>
        <w:jc w:val="both"/>
      </w:pPr>
    </w:p>
    <w:p w14:paraId="6B397333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8D6E" w14:textId="77777777" w:rsidR="004B3236" w:rsidRDefault="004B3236" w:rsidP="005B7682">
      <w:pPr>
        <w:spacing w:after="0" w:line="240" w:lineRule="auto"/>
      </w:pPr>
      <w:r>
        <w:separator/>
      </w:r>
    </w:p>
  </w:endnote>
  <w:endnote w:type="continuationSeparator" w:id="0">
    <w:p w14:paraId="3CAB6ACE" w14:textId="77777777" w:rsidR="004B3236" w:rsidRDefault="004B32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7F682E6" w14:textId="77777777" w:rsidR="0078387A" w:rsidRDefault="00000000" w:rsidP="000B42C6">
            <w:pPr>
              <w:pStyle w:val="Footer"/>
            </w:pPr>
            <w:r>
              <w:rPr>
                <w:noProof/>
              </w:rPr>
              <w:pict w14:anchorId="35DA0DA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708879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714C" w14:textId="77777777" w:rsidR="004B3236" w:rsidRDefault="004B3236" w:rsidP="005B7682">
      <w:pPr>
        <w:spacing w:after="0" w:line="240" w:lineRule="auto"/>
      </w:pPr>
      <w:r>
        <w:separator/>
      </w:r>
    </w:p>
  </w:footnote>
  <w:footnote w:type="continuationSeparator" w:id="0">
    <w:p w14:paraId="0C83FEEA" w14:textId="77777777" w:rsidR="004B3236" w:rsidRDefault="004B32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C043" w14:textId="77777777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1E49E26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94A035B" w14:textId="777777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776F6510" w14:textId="777777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137E971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951F4DF" w14:textId="77777777" w:rsidR="002C1477" w:rsidRDefault="002C1477" w:rsidP="002C1477"/>
            </w:txbxContent>
          </v:textbox>
        </v:shape>
      </w:pict>
    </w:r>
  </w:p>
  <w:p w14:paraId="0544B591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7F637D8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BC92DD6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F058CF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28BF6F4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7E8DF549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707DB18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736CFF0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377FE105" w14:textId="777777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3FE848DE" w14:textId="77777777" w:rsidR="0078387A" w:rsidRDefault="00000000">
    <w:pPr>
      <w:pStyle w:val="Header"/>
    </w:pPr>
    <w:r>
      <w:rPr>
        <w:noProof/>
      </w:rPr>
      <w:pict w14:anchorId="7A76AD0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D5C"/>
    <w:rsid w:val="00000215"/>
    <w:rsid w:val="00002F83"/>
    <w:rsid w:val="000031D3"/>
    <w:rsid w:val="00005481"/>
    <w:rsid w:val="0000664C"/>
    <w:rsid w:val="00007FF9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236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ED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D5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BF06A"/>
  <w15:docId w15:val="{2B3B9DC4-9789-497C-8879-B01A9CE9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2022-10-18T13:43:00Z</cp:lastPrinted>
  <dcterms:created xsi:type="dcterms:W3CDTF">2022-10-18T13:42:00Z</dcterms:created>
  <dcterms:modified xsi:type="dcterms:W3CDTF">2022-10-18T13:43:00Z</dcterms:modified>
</cp:coreProperties>
</file>