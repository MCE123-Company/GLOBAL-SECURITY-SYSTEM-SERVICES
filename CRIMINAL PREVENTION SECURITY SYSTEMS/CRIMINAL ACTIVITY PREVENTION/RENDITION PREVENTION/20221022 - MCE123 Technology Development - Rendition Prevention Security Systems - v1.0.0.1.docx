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B0F8AF" w14:textId="1B9942D5" w:rsidR="005B50ED" w:rsidRDefault="00A654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RENDITION</w:t>
      </w:r>
      <w:r w:rsidR="005B50ED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F868F6E" w14:textId="310AA6E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CBE7E18" w:rsidR="00074C5F" w:rsidRDefault="005B50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11:42:17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2F82E5D" w:rsidR="0062053B" w:rsidRDefault="00A6545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RENDITION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57512E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65450">
        <w:rPr>
          <w:u w:val="single"/>
        </w:rPr>
        <w:t>RENDITION</w:t>
      </w:r>
      <w:r w:rsidR="00A6545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A65450">
        <w:rPr>
          <w:b/>
          <w:bCs/>
          <w:color w:val="FF0000"/>
        </w:rPr>
        <w:t>RENDITION</w:t>
      </w:r>
      <w:r w:rsidR="00A65450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B50ED">
        <w:t>,</w:t>
      </w:r>
      <w:r w:rsidR="005B50ED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1C32" w14:textId="77777777" w:rsidR="00681D84" w:rsidRDefault="00681D84" w:rsidP="005B7682">
      <w:pPr>
        <w:spacing w:after="0" w:line="240" w:lineRule="auto"/>
      </w:pPr>
      <w:r>
        <w:separator/>
      </w:r>
    </w:p>
  </w:endnote>
  <w:endnote w:type="continuationSeparator" w:id="0">
    <w:p w14:paraId="7906A371" w14:textId="77777777" w:rsidR="00681D84" w:rsidRDefault="00681D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674E" w14:textId="77777777" w:rsidR="00681D84" w:rsidRDefault="00681D84" w:rsidP="005B7682">
      <w:pPr>
        <w:spacing w:after="0" w:line="240" w:lineRule="auto"/>
      </w:pPr>
      <w:r>
        <w:separator/>
      </w:r>
    </w:p>
  </w:footnote>
  <w:footnote w:type="continuationSeparator" w:id="0">
    <w:p w14:paraId="70A615E1" w14:textId="77777777" w:rsidR="00681D84" w:rsidRDefault="00681D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084"/>
    <w:rsid w:val="00596BE5"/>
    <w:rsid w:val="005A0BE7"/>
    <w:rsid w:val="005A16EF"/>
    <w:rsid w:val="005A4C8A"/>
    <w:rsid w:val="005B0269"/>
    <w:rsid w:val="005B16FC"/>
    <w:rsid w:val="005B3538"/>
    <w:rsid w:val="005B4896"/>
    <w:rsid w:val="005B50E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83D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450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47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2022-10-18T12:28:00Z</cp:lastPrinted>
  <dcterms:created xsi:type="dcterms:W3CDTF">2022-10-18T12:29:00Z</dcterms:created>
  <dcterms:modified xsi:type="dcterms:W3CDTF">2022-10-23T03:43:00Z</dcterms:modified>
</cp:coreProperties>
</file>