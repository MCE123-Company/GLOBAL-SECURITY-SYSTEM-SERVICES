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868F6E" w14:textId="1B5B4FF6" w:rsidR="00B111EA" w:rsidRDefault="00FB79AF" w:rsidP="00B111EA">
      <w:pPr>
        <w:jc w:val="center"/>
        <w:rPr>
          <w:bCs/>
          <w:sz w:val="52"/>
          <w:szCs w:val="44"/>
        </w:rPr>
      </w:pPr>
      <w:bookmarkStart w:id="0" w:name="_Hlk119080589"/>
      <w:r>
        <w:rPr>
          <w:bCs/>
          <w:sz w:val="52"/>
          <w:szCs w:val="44"/>
        </w:rPr>
        <w:t xml:space="preserve">AUTOMATED </w:t>
      </w:r>
      <w:r w:rsidR="00C64EB4">
        <w:rPr>
          <w:bCs/>
          <w:sz w:val="52"/>
          <w:szCs w:val="44"/>
        </w:rPr>
        <w:t>THREATENING</w:t>
      </w:r>
      <w:r>
        <w:rPr>
          <w:bCs/>
          <w:sz w:val="52"/>
          <w:szCs w:val="44"/>
        </w:rPr>
        <w:t xml:space="preserve"> SOFTWARE REMOVAL </w:t>
      </w:r>
      <w:r w:rsidR="00C47F92">
        <w:rPr>
          <w:bCs/>
          <w:sz w:val="52"/>
          <w:szCs w:val="44"/>
        </w:rPr>
        <w:t>SECURITY SYSTEMS</w:t>
      </w:r>
      <w:bookmarkEnd w:id="0"/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626481E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F482324" w14:textId="77777777" w:rsidR="00B111EA" w:rsidRDefault="00B111EA" w:rsidP="009B00FA">
      <w:pPr>
        <w:rPr>
          <w:bCs/>
          <w:sz w:val="44"/>
          <w:szCs w:val="44"/>
        </w:rPr>
      </w:pPr>
    </w:p>
    <w:p w14:paraId="1B4F56D0" w14:textId="77777777" w:rsidR="00831F46" w:rsidRDefault="00831F46" w:rsidP="009B00FA">
      <w:pPr>
        <w:rPr>
          <w:bCs/>
          <w:sz w:val="44"/>
          <w:szCs w:val="44"/>
        </w:rPr>
      </w:pPr>
    </w:p>
    <w:p w14:paraId="19D6AC13" w14:textId="77777777" w:rsidR="00831F46" w:rsidRPr="00B111EA" w:rsidRDefault="00831F46" w:rsidP="009B00FA">
      <w:pPr>
        <w:rPr>
          <w:bCs/>
          <w:sz w:val="44"/>
          <w:szCs w:val="44"/>
        </w:rPr>
      </w:pPr>
    </w:p>
    <w:p w14:paraId="3D791DC8" w14:textId="5A23FC5D" w:rsidR="00074C5F" w:rsidRDefault="00831F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8:55:30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E2FEE9F" w:rsidR="0062053B" w:rsidRDefault="00FB79AF" w:rsidP="0062053B">
      <w:pPr>
        <w:ind w:left="360" w:hanging="360"/>
        <w:jc w:val="both"/>
        <w:rPr>
          <w:u w:val="single"/>
        </w:rPr>
      </w:pPr>
      <w:r w:rsidRPr="00FB79AF">
        <w:rPr>
          <w:b/>
          <w:sz w:val="24"/>
        </w:rPr>
        <w:lastRenderedPageBreak/>
        <w:t xml:space="preserve">AUTOMATED </w:t>
      </w:r>
      <w:r w:rsidR="00C64EB4">
        <w:rPr>
          <w:b/>
          <w:sz w:val="24"/>
        </w:rPr>
        <w:t>THREATENING</w:t>
      </w:r>
      <w:r w:rsidRPr="00FB79AF">
        <w:rPr>
          <w:b/>
          <w:sz w:val="24"/>
        </w:rPr>
        <w:t xml:space="preserve"> SOFTWARE REMOVAL SECURITY SYSTEMS</w:t>
      </w:r>
      <w:r w:rsidR="0062053B" w:rsidRPr="00477EDF">
        <w:rPr>
          <w:u w:val="single"/>
        </w:rPr>
        <w:t xml:space="preserve"> </w:t>
      </w:r>
    </w:p>
    <w:p w14:paraId="7F72810F" w14:textId="0C3A0A9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B79AF" w:rsidRPr="00FB79AF">
        <w:rPr>
          <w:u w:val="single"/>
        </w:rPr>
        <w:t xml:space="preserve">AUTOMATED </w:t>
      </w:r>
      <w:r w:rsidR="00C64EB4">
        <w:rPr>
          <w:u w:val="single"/>
        </w:rPr>
        <w:t>THREATENING</w:t>
      </w:r>
      <w:r w:rsidR="00FB79AF" w:rsidRPr="00FB79AF">
        <w:rPr>
          <w:u w:val="single"/>
        </w:rPr>
        <w:t xml:space="preserve"> SOFTWARE REMOVAL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B79AF" w:rsidRPr="00831F46">
        <w:rPr>
          <w:b/>
          <w:bCs/>
          <w:color w:val="0070C0"/>
        </w:rPr>
        <w:t>THAT</w:t>
      </w:r>
      <w:r w:rsidR="00FB79AF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FB79AF" w:rsidRPr="00FB79AF">
        <w:rPr>
          <w:b/>
          <w:bCs/>
          <w:color w:val="FF0000"/>
        </w:rPr>
        <w:t xml:space="preserve">AUTOMATED </w:t>
      </w:r>
      <w:r w:rsidR="00C64EB4">
        <w:rPr>
          <w:b/>
          <w:bCs/>
          <w:color w:val="FF0000"/>
        </w:rPr>
        <w:t>THREATENING</w:t>
      </w:r>
      <w:r w:rsidR="00FB79AF" w:rsidRPr="00FB79AF">
        <w:rPr>
          <w:b/>
          <w:bCs/>
          <w:color w:val="FF0000"/>
        </w:rPr>
        <w:t xml:space="preserve"> SOFTWARE </w:t>
      </w:r>
      <w:r w:rsidR="00831F46" w:rsidRPr="00831F46">
        <w:rPr>
          <w:b/>
          <w:bCs/>
          <w:color w:val="0070C0"/>
        </w:rPr>
        <w:t>IS</w:t>
      </w:r>
      <w:r w:rsidR="00831F46">
        <w:t xml:space="preserve"> </w:t>
      </w:r>
      <w:r w:rsidR="00831F46" w:rsidRPr="00831F46">
        <w:rPr>
          <w:b/>
          <w:bCs/>
          <w:color w:val="00B050"/>
        </w:rPr>
        <w:t>ALWAYS</w:t>
      </w:r>
      <w:r w:rsidR="00831F46">
        <w:t xml:space="preserve"> </w:t>
      </w:r>
      <w:proofErr w:type="gramStart"/>
      <w:r w:rsidR="00831F46">
        <w:rPr>
          <w:b/>
          <w:bCs/>
          <w:color w:val="7030A0"/>
        </w:rPr>
        <w:t>REMOVED</w:t>
      </w:r>
      <w:r w:rsidR="00FB79AF">
        <w:t xml:space="preserve">, </w:t>
      </w:r>
      <w:r w:rsidR="00831F46">
        <w:t xml:space="preserve">  </w:t>
      </w:r>
      <w:proofErr w:type="gramEnd"/>
      <w:r w:rsidR="00831F46">
        <w:t xml:space="preserve">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02EBD" w14:textId="77777777" w:rsidR="00037355" w:rsidRDefault="00037355" w:rsidP="005B7682">
      <w:pPr>
        <w:spacing w:after="0" w:line="240" w:lineRule="auto"/>
      </w:pPr>
      <w:r>
        <w:separator/>
      </w:r>
    </w:p>
  </w:endnote>
  <w:endnote w:type="continuationSeparator" w:id="0">
    <w:p w14:paraId="3C1CFF59" w14:textId="77777777" w:rsidR="00037355" w:rsidRDefault="000373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558CC795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831F46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831F46">
              <w:t>202</w:t>
            </w:r>
            <w:r w:rsidR="00831F4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E17BB" w14:textId="77777777" w:rsidR="00037355" w:rsidRDefault="00037355" w:rsidP="005B7682">
      <w:pPr>
        <w:spacing w:after="0" w:line="240" w:lineRule="auto"/>
      </w:pPr>
      <w:r>
        <w:separator/>
      </w:r>
    </w:p>
  </w:footnote>
  <w:footnote w:type="continuationSeparator" w:id="0">
    <w:p w14:paraId="3B82D41D" w14:textId="77777777" w:rsidR="00037355" w:rsidRDefault="000373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01225FA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6B104E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1F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831F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01225FA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6B104E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1F46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831F46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51E344A4" w:rsidR="0078387A" w:rsidRPr="005B7682" w:rsidRDefault="0078387A" w:rsidP="00831F4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6F329C4F" w:rsidR="0078387A" w:rsidRPr="00756B5A" w:rsidRDefault="0078387A" w:rsidP="00831F46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1F4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1F46" w:rsidRPr="00756B5A">
      <w:rPr>
        <w:i/>
        <w:color w:val="000000" w:themeColor="text1"/>
        <w:sz w:val="18"/>
      </w:rPr>
      <w:t>of</w:t>
    </w:r>
    <w:r w:rsidR="00831F4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1F4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1F46">
      <w:rPr>
        <w:i/>
        <w:color w:val="000000" w:themeColor="text1"/>
        <w:sz w:val="18"/>
      </w:rPr>
      <w:t xml:space="preserve">  </w:t>
    </w:r>
    <w:proofErr w:type="gramEnd"/>
    <w:r w:rsidR="00831F4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355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C9A"/>
    <w:rsid w:val="000E0E77"/>
    <w:rsid w:val="000E1392"/>
    <w:rsid w:val="000E13E9"/>
    <w:rsid w:val="000E1FBD"/>
    <w:rsid w:val="000E3C1E"/>
    <w:rsid w:val="000E6A2D"/>
    <w:rsid w:val="000F34E1"/>
    <w:rsid w:val="000F3634"/>
    <w:rsid w:val="000F45D8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0FD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46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1D3E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4EB4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B79AF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2022-11-10T04:09:00Z</cp:lastPrinted>
  <dcterms:created xsi:type="dcterms:W3CDTF">2023-09-20T12:57:00Z</dcterms:created>
  <dcterms:modified xsi:type="dcterms:W3CDTF">2023-09-20T12:57:00Z</dcterms:modified>
</cp:coreProperties>
</file>