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1F5AF6B0" w:rsidR="0030630F" w:rsidRDefault="00847B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TREASONOUS </w:t>
      </w:r>
      <w:r w:rsidR="0063219A">
        <w:rPr>
          <w:bCs/>
          <w:sz w:val="52"/>
          <w:szCs w:val="44"/>
        </w:rPr>
        <w:t>COMPUTER PROGRAMS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721B47E" w:rsidR="00074C5F" w:rsidRDefault="00010B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4:55:09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19D0ECEE" w14:textId="77777777" w:rsidR="00847B42" w:rsidRDefault="00847B42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3161EA3" w:rsidR="0062053B" w:rsidRDefault="00010B63" w:rsidP="00847B42">
      <w:pPr>
        <w:rPr>
          <w:u w:val="single"/>
        </w:rPr>
      </w:pPr>
      <w:r>
        <w:rPr>
          <w:b/>
          <w:sz w:val="24"/>
        </w:rPr>
        <w:lastRenderedPageBreak/>
        <w:t>TREASONOUS</w:t>
      </w:r>
      <w:r>
        <w:rPr>
          <w:b/>
          <w:sz w:val="24"/>
        </w:rPr>
        <w:t xml:space="preserve"> </w:t>
      </w:r>
      <w:r w:rsidR="0063219A">
        <w:rPr>
          <w:b/>
          <w:sz w:val="24"/>
        </w:rPr>
        <w:t>COMPUTER PROGRAMS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B0E915A" w14:textId="4C1FDC67" w:rsidR="00EF46A8" w:rsidRPr="00BA67CA" w:rsidRDefault="0062053B" w:rsidP="00010B6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7B42">
        <w:rPr>
          <w:u w:val="single"/>
        </w:rPr>
        <w:t xml:space="preserve">TREASONOUS </w:t>
      </w:r>
      <w:r w:rsidR="0063219A">
        <w:rPr>
          <w:u w:val="single"/>
        </w:rPr>
        <w:t>COMPUTER PROGRAMS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47B42" w:rsidRPr="00477EDF">
        <w:rPr>
          <w:b/>
          <w:bCs/>
        </w:rPr>
        <w:t>202</w:t>
      </w:r>
      <w:r w:rsidR="00847B42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47B42">
        <w:rPr>
          <w:b/>
          <w:bCs/>
          <w:color w:val="FF0000"/>
        </w:rPr>
        <w:t xml:space="preserve">TREASONOUS </w:t>
      </w:r>
      <w:r w:rsidR="0063219A">
        <w:rPr>
          <w:b/>
          <w:bCs/>
          <w:color w:val="FF0000"/>
        </w:rPr>
        <w:t>COMPUTER PROGRAMS</w:t>
      </w:r>
      <w:r w:rsidR="00153024" w:rsidRPr="00477EDF">
        <w:t xml:space="preserve"> </w:t>
      </w:r>
      <w:r w:rsidR="004C359E" w:rsidRPr="00847B42">
        <w:rPr>
          <w:b/>
          <w:bCs/>
          <w:color w:val="0070C0"/>
        </w:rPr>
        <w:t>ARE</w:t>
      </w:r>
      <w:r w:rsidR="004C359E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4C359E">
        <w:rPr>
          <w:b/>
          <w:bCs/>
          <w:color w:val="7030A0"/>
        </w:rPr>
        <w:t>USED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B0F0"/>
        </w:rPr>
        <w:t>AND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70C0"/>
        </w:rPr>
        <w:t>ARE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7030A0"/>
        </w:rPr>
        <w:t>DELETED</w:t>
      </w:r>
      <w:r w:rsidR="00342622">
        <w:t>,</w:t>
      </w:r>
      <w:r w:rsidR="004C359E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C347" w14:textId="77777777" w:rsidR="007C3B14" w:rsidRDefault="007C3B14" w:rsidP="005B7682">
      <w:pPr>
        <w:spacing w:after="0" w:line="240" w:lineRule="auto"/>
      </w:pPr>
      <w:r>
        <w:separator/>
      </w:r>
    </w:p>
  </w:endnote>
  <w:endnote w:type="continuationSeparator" w:id="0">
    <w:p w14:paraId="63597F7F" w14:textId="77777777" w:rsidR="007C3B14" w:rsidRDefault="007C3B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3105" w14:textId="77777777" w:rsidR="007C3B14" w:rsidRDefault="007C3B14" w:rsidP="005B7682">
      <w:pPr>
        <w:spacing w:after="0" w:line="240" w:lineRule="auto"/>
      </w:pPr>
      <w:r>
        <w:separator/>
      </w:r>
    </w:p>
  </w:footnote>
  <w:footnote w:type="continuationSeparator" w:id="0">
    <w:p w14:paraId="59A79BA6" w14:textId="77777777" w:rsidR="007C3B14" w:rsidRDefault="007C3B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46D3B70" w:rsidR="0078387A" w:rsidRPr="00756B5A" w:rsidRDefault="0078387A" w:rsidP="00847B4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0B63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14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4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2A5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2022-10-18T12:28:00Z</cp:lastPrinted>
  <dcterms:created xsi:type="dcterms:W3CDTF">2023-01-14T01:43:00Z</dcterms:created>
  <dcterms:modified xsi:type="dcterms:W3CDTF">2023-07-04T08:55:00Z</dcterms:modified>
</cp:coreProperties>
</file>