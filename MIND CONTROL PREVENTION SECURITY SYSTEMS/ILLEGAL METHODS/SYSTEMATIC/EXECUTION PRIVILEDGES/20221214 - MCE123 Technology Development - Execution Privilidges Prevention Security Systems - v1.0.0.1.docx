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31CB5066" w:rsidR="0030630F" w:rsidRDefault="00C6119D" w:rsidP="00B111EA">
      <w:pPr>
        <w:jc w:val="center"/>
        <w:rPr>
          <w:bCs/>
          <w:sz w:val="52"/>
          <w:szCs w:val="44"/>
        </w:rPr>
      </w:pPr>
      <w:bookmarkStart w:id="0" w:name="_Hlk121915490"/>
      <w:r>
        <w:rPr>
          <w:bCs/>
          <w:sz w:val="52"/>
          <w:szCs w:val="44"/>
        </w:rPr>
        <w:t>EXECUTION PRIVILIDGES</w:t>
      </w:r>
      <w:bookmarkEnd w:id="0"/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522C9B4A" w:rsidR="00074C5F" w:rsidRDefault="00C611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1:04:25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DA65980" w:rsidR="0062053B" w:rsidRDefault="00C6119D" w:rsidP="0062053B">
      <w:pPr>
        <w:ind w:left="360" w:hanging="360"/>
        <w:jc w:val="both"/>
        <w:rPr>
          <w:u w:val="single"/>
        </w:rPr>
      </w:pPr>
      <w:r w:rsidRPr="00C6119D">
        <w:rPr>
          <w:b/>
          <w:sz w:val="24"/>
        </w:rPr>
        <w:lastRenderedPageBreak/>
        <w:t>EXECUTION PRIVILIDGES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8BF30F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6119D" w:rsidRPr="00C6119D">
        <w:rPr>
          <w:u w:val="single"/>
        </w:rPr>
        <w:t>EXECUTION PRIVILIDGES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C6119D" w:rsidRPr="00C6119D">
        <w:rPr>
          <w:b/>
          <w:bCs/>
          <w:color w:val="FF0000"/>
        </w:rPr>
        <w:t>EXECUTION PRIVILIDGES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5C52" w14:textId="77777777" w:rsidR="000D11DD" w:rsidRDefault="000D11DD" w:rsidP="005B7682">
      <w:pPr>
        <w:spacing w:after="0" w:line="240" w:lineRule="auto"/>
      </w:pPr>
      <w:r>
        <w:separator/>
      </w:r>
    </w:p>
  </w:endnote>
  <w:endnote w:type="continuationSeparator" w:id="0">
    <w:p w14:paraId="5CA53A4C" w14:textId="77777777" w:rsidR="000D11DD" w:rsidRDefault="000D11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4585" w14:textId="77777777" w:rsidR="000D11DD" w:rsidRDefault="000D11DD" w:rsidP="005B7682">
      <w:pPr>
        <w:spacing w:after="0" w:line="240" w:lineRule="auto"/>
      </w:pPr>
      <w:r>
        <w:separator/>
      </w:r>
    </w:p>
  </w:footnote>
  <w:footnote w:type="continuationSeparator" w:id="0">
    <w:p w14:paraId="32C640CF" w14:textId="77777777" w:rsidR="000D11DD" w:rsidRDefault="000D11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2022-12-14T18:05:00Z</dcterms:created>
  <dcterms:modified xsi:type="dcterms:W3CDTF">2022-12-14T18:05:00Z</dcterms:modified>
</cp:coreProperties>
</file>