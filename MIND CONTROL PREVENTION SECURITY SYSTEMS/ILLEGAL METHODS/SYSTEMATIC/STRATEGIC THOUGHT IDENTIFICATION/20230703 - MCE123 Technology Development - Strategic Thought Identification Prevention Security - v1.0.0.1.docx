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48DE3E4B" w:rsidR="0030630F" w:rsidRDefault="00726B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STRATEGIC THOUGHT IDENTIFICATION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2895DE3" w:rsidR="00074C5F" w:rsidRDefault="00726B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7/3/2023 7:38:18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AE38A3B" w:rsidR="0062053B" w:rsidRDefault="00726B1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STRATEGIC THOUGHT IDENTIFICATION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3ECC2C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26B19">
        <w:rPr>
          <w:u w:val="single"/>
        </w:rPr>
        <w:t>STRATEGIC THOUGHT IDENTIFICATION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726B19" w:rsidRPr="00477EDF">
        <w:rPr>
          <w:b/>
          <w:bCs/>
        </w:rPr>
        <w:t>202</w:t>
      </w:r>
      <w:r w:rsidR="00726B19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26B19">
        <w:rPr>
          <w:b/>
          <w:bCs/>
          <w:color w:val="FF0000"/>
        </w:rPr>
        <w:t>STRATEGIC THOUGHT IDENTIFICATION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726B19">
        <w:rPr>
          <w:b/>
          <w:bCs/>
          <w:color w:val="7030A0"/>
        </w:rPr>
        <w:t>OCCURS</w:t>
      </w:r>
      <w:r w:rsidR="00342622">
        <w:t>,</w:t>
      </w:r>
      <w:r w:rsidR="004C359E">
        <w:t xml:space="preserve"> </w:t>
      </w:r>
      <w:r w:rsidR="00726B19">
        <w:t xml:space="preserve">  </w:t>
      </w:r>
      <w:proofErr w:type="gramEnd"/>
      <w:r w:rsidR="00726B19">
        <w:t xml:space="preserve">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BF1B132" w14:textId="19FBB661" w:rsidR="004C359E" w:rsidRPr="00477EDF" w:rsidRDefault="004C359E" w:rsidP="004C359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CHATGPT CCP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        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CHATGPT CCPs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EXIST</w:t>
      </w:r>
      <w:r>
        <w:t xml:space="preserve">,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25D5" w14:textId="77777777" w:rsidR="004D2D26" w:rsidRDefault="004D2D26" w:rsidP="005B7682">
      <w:pPr>
        <w:spacing w:after="0" w:line="240" w:lineRule="auto"/>
      </w:pPr>
      <w:r>
        <w:separator/>
      </w:r>
    </w:p>
  </w:endnote>
  <w:endnote w:type="continuationSeparator" w:id="0">
    <w:p w14:paraId="7F09B48B" w14:textId="77777777" w:rsidR="004D2D26" w:rsidRDefault="004D2D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4C364EA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4C35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028B" w14:textId="77777777" w:rsidR="004D2D26" w:rsidRDefault="004D2D26" w:rsidP="005B7682">
      <w:pPr>
        <w:spacing w:after="0" w:line="240" w:lineRule="auto"/>
      </w:pPr>
      <w:r>
        <w:separator/>
      </w:r>
    </w:p>
  </w:footnote>
  <w:footnote w:type="continuationSeparator" w:id="0">
    <w:p w14:paraId="00E8DB2E" w14:textId="77777777" w:rsidR="004D2D26" w:rsidRDefault="004D2D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BBEFC34" w:rsidR="0078387A" w:rsidRPr="00756B5A" w:rsidRDefault="0078387A" w:rsidP="00726B1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359E"/>
    <w:rsid w:val="004C6F78"/>
    <w:rsid w:val="004C75C8"/>
    <w:rsid w:val="004D1531"/>
    <w:rsid w:val="004D1CFA"/>
    <w:rsid w:val="004D2D26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B1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2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2022-10-18T12:28:00Z</cp:lastPrinted>
  <dcterms:created xsi:type="dcterms:W3CDTF">2023-01-14T01:43:00Z</dcterms:created>
  <dcterms:modified xsi:type="dcterms:W3CDTF">2023-07-03T23:39:00Z</dcterms:modified>
</cp:coreProperties>
</file>