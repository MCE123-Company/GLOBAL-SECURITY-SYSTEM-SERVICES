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714BDC94" w:rsidR="0030630F" w:rsidRDefault="00BB006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CONVERSATIONAL ABUSE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3A41068" w:rsidR="00074C5F" w:rsidRDefault="00BB00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1:24:15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52F6F7D" w:rsidR="0062053B" w:rsidRDefault="00BB006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CONVERSATIONAL ABUSE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4C15A2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B0061">
        <w:rPr>
          <w:u w:val="single"/>
        </w:rPr>
        <w:t>CONVERSATIONAL ABUSE</w:t>
      </w:r>
      <w:r w:rsidR="00BB006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67014" w:rsidRPr="00153024">
        <w:rPr>
          <w:b/>
          <w:bCs/>
          <w:color w:val="92D050"/>
        </w:rPr>
        <w:t>THAT</w:t>
      </w:r>
      <w:r w:rsidR="00167014">
        <w:t xml:space="preserve"> </w:t>
      </w:r>
      <w:r w:rsidR="00BB0061">
        <w:t xml:space="preserve">    </w:t>
      </w:r>
      <w:r w:rsidR="00153024" w:rsidRPr="00153024">
        <w:rPr>
          <w:b/>
          <w:bCs/>
          <w:color w:val="FF0000"/>
        </w:rPr>
        <w:t xml:space="preserve">ANY </w:t>
      </w:r>
      <w:r w:rsidR="00BB0061">
        <w:rPr>
          <w:b/>
          <w:bCs/>
          <w:color w:val="FF0000"/>
        </w:rPr>
        <w:t>CONVERSATIONAL ABUSE</w:t>
      </w:r>
      <w:r w:rsidR="00BB0061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167014">
        <w:t xml:space="preserve">, </w:t>
      </w:r>
      <w:r w:rsidR="00BB0061">
        <w:t xml:space="preserve">  </w:t>
      </w:r>
      <w:proofErr w:type="gramEnd"/>
      <w:r w:rsidR="00BB0061">
        <w:t xml:space="preserve">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E434" w14:textId="77777777" w:rsidR="00F935B2" w:rsidRDefault="00F935B2" w:rsidP="005B7682">
      <w:pPr>
        <w:spacing w:after="0" w:line="240" w:lineRule="auto"/>
      </w:pPr>
      <w:r>
        <w:separator/>
      </w:r>
    </w:p>
  </w:endnote>
  <w:endnote w:type="continuationSeparator" w:id="0">
    <w:p w14:paraId="59A6B95D" w14:textId="77777777" w:rsidR="00F935B2" w:rsidRDefault="00F935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95C" w14:textId="77777777" w:rsidR="00BB0061" w:rsidRDefault="00BB0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B0F8E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BB006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46B3" w14:textId="77777777" w:rsidR="00BB0061" w:rsidRDefault="00BB0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DA21" w14:textId="77777777" w:rsidR="00F935B2" w:rsidRDefault="00F935B2" w:rsidP="005B7682">
      <w:pPr>
        <w:spacing w:after="0" w:line="240" w:lineRule="auto"/>
      </w:pPr>
      <w:r>
        <w:separator/>
      </w:r>
    </w:p>
  </w:footnote>
  <w:footnote w:type="continuationSeparator" w:id="0">
    <w:p w14:paraId="53017345" w14:textId="77777777" w:rsidR="00F935B2" w:rsidRDefault="00F935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EDEF" w14:textId="77777777" w:rsidR="00BB0061" w:rsidRDefault="00BB0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90E3" w14:textId="77777777" w:rsidR="00BB0061" w:rsidRDefault="00BB0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01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33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061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35B2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2022-10-18T12:28:00Z</cp:lastPrinted>
  <dcterms:created xsi:type="dcterms:W3CDTF">2022-10-18T12:29:00Z</dcterms:created>
  <dcterms:modified xsi:type="dcterms:W3CDTF">2023-02-16T18:25:00Z</dcterms:modified>
</cp:coreProperties>
</file>