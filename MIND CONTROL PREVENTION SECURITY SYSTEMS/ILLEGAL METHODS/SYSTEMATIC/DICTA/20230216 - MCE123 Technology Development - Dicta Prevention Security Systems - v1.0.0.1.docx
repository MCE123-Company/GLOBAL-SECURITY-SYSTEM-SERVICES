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1A2042B" w14:textId="672BDA7A" w:rsidR="0030630F" w:rsidRDefault="0016701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DICTA</w:t>
      </w:r>
    </w:p>
    <w:p w14:paraId="3F868F6E" w14:textId="77777777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6B5411E8" w:rsidR="00074C5F" w:rsidRDefault="0016701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2/16/2023 1:22:58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133FE580" w:rsidR="0062053B" w:rsidRDefault="00167014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DICTA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7B4232E8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167014">
        <w:rPr>
          <w:u w:val="single"/>
        </w:rPr>
        <w:t>DICTA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167014" w:rsidRPr="00153024">
        <w:rPr>
          <w:b/>
          <w:bCs/>
          <w:color w:val="92D050"/>
        </w:rPr>
        <w:t>THAT</w:t>
      </w:r>
      <w:r w:rsidR="00167014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167014">
        <w:rPr>
          <w:b/>
          <w:bCs/>
          <w:color w:val="FF0000"/>
        </w:rPr>
        <w:t>DICTA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167014">
        <w:t>,</w:t>
      </w:r>
      <w:r w:rsidR="00167014">
        <w:t xml:space="preserve">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85564" w14:textId="77777777" w:rsidR="005C533C" w:rsidRDefault="005C533C" w:rsidP="005B7682">
      <w:pPr>
        <w:spacing w:after="0" w:line="240" w:lineRule="auto"/>
      </w:pPr>
      <w:r>
        <w:separator/>
      </w:r>
    </w:p>
  </w:endnote>
  <w:endnote w:type="continuationSeparator" w:id="0">
    <w:p w14:paraId="46CF1054" w14:textId="77777777" w:rsidR="005C533C" w:rsidRDefault="005C533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0C00CE7B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B86BD" w14:textId="77777777" w:rsidR="005C533C" w:rsidRDefault="005C533C" w:rsidP="005B7682">
      <w:pPr>
        <w:spacing w:after="0" w:line="240" w:lineRule="auto"/>
      </w:pPr>
      <w:r>
        <w:separator/>
      </w:r>
    </w:p>
  </w:footnote>
  <w:footnote w:type="continuationSeparator" w:id="0">
    <w:p w14:paraId="784B6612" w14:textId="77777777" w:rsidR="005C533C" w:rsidRDefault="005C533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7777777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232A8BF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65633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7777777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232A8BF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65633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72647912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13859310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4426B4F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656333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5302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01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33C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2</TotalTime>
  <Pages>2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3</cp:revision>
  <cp:lastPrinted>2022-10-18T12:28:00Z</cp:lastPrinted>
  <dcterms:created xsi:type="dcterms:W3CDTF">2022-10-18T12:29:00Z</dcterms:created>
  <dcterms:modified xsi:type="dcterms:W3CDTF">2023-02-16T18:23:00Z</dcterms:modified>
</cp:coreProperties>
</file>