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66960F1F" w:rsidR="0030630F" w:rsidRDefault="006321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CONVERSATIONAL COMPUTER PROGRAMS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3FD93CF" w:rsidR="00074C5F" w:rsidRDefault="006321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6:29:58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21C67C1" w:rsidR="0062053B" w:rsidRDefault="0063219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CONVERSATIONAL COMPUTER PROGRAMS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7EB309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3219A">
        <w:rPr>
          <w:u w:val="single"/>
        </w:rPr>
        <w:t>CONVERSATIONAL COMPUTER PROGRAMS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3219A" w:rsidRPr="00153024">
        <w:rPr>
          <w:b/>
          <w:bCs/>
          <w:color w:val="92D050"/>
        </w:rPr>
        <w:t>THAT</w:t>
      </w:r>
      <w:r w:rsidR="0063219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63219A">
        <w:rPr>
          <w:b/>
          <w:bCs/>
          <w:color w:val="FF0000"/>
        </w:rPr>
        <w:t>CONVERSATIONAL COMPUTER PROGRAMS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546E" w14:textId="77777777" w:rsidR="007606B1" w:rsidRDefault="007606B1" w:rsidP="005B7682">
      <w:pPr>
        <w:spacing w:after="0" w:line="240" w:lineRule="auto"/>
      </w:pPr>
      <w:r>
        <w:separator/>
      </w:r>
    </w:p>
  </w:endnote>
  <w:endnote w:type="continuationSeparator" w:id="0">
    <w:p w14:paraId="4B419E6D" w14:textId="77777777" w:rsidR="007606B1" w:rsidRDefault="007606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1A3F" w14:textId="77777777" w:rsidR="007606B1" w:rsidRDefault="007606B1" w:rsidP="005B7682">
      <w:pPr>
        <w:spacing w:after="0" w:line="240" w:lineRule="auto"/>
      </w:pPr>
      <w:r>
        <w:separator/>
      </w:r>
    </w:p>
  </w:footnote>
  <w:footnote w:type="continuationSeparator" w:id="0">
    <w:p w14:paraId="4300AE8E" w14:textId="77777777" w:rsidR="007606B1" w:rsidRDefault="007606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19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6B1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2022-10-18T12:28:00Z</cp:lastPrinted>
  <dcterms:created xsi:type="dcterms:W3CDTF">2022-12-14T18:05:00Z</dcterms:created>
  <dcterms:modified xsi:type="dcterms:W3CDTF">2022-12-14T23:30:00Z</dcterms:modified>
</cp:coreProperties>
</file>