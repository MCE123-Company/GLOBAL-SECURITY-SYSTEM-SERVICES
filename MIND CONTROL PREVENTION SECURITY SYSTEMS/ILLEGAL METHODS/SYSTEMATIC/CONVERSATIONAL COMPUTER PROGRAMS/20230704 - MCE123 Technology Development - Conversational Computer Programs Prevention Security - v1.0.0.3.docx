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66960F1F" w:rsidR="0030630F" w:rsidRDefault="0063219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CONVERSATIONAL COMPUTER PROGRAMS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5AA5860C" w:rsidR="00074C5F" w:rsidRDefault="00DD66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4:25:21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21C67C1" w:rsidR="0062053B" w:rsidRDefault="0063219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CONVERSATIONAL COMPUTER PROGRAMS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717485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3219A">
        <w:rPr>
          <w:u w:val="single"/>
        </w:rPr>
        <w:t>CONVERSATIONAL COMPUTER PROGRAMS</w:t>
      </w:r>
      <w:r w:rsidR="00153024" w:rsidRPr="00477EDF">
        <w:rPr>
          <w:u w:val="single"/>
        </w:rPr>
        <w:t xml:space="preserve"> </w:t>
      </w:r>
      <w:r w:rsidR="004C359E">
        <w:rPr>
          <w:u w:val="single"/>
        </w:rPr>
        <w:t xml:space="preserve">(CCP)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3219A" w:rsidRPr="00153024">
        <w:rPr>
          <w:b/>
          <w:bCs/>
          <w:color w:val="92D050"/>
        </w:rPr>
        <w:t>THAT</w:t>
      </w:r>
      <w:r w:rsidR="0063219A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63219A">
        <w:rPr>
          <w:b/>
          <w:bCs/>
          <w:color w:val="FF0000"/>
        </w:rPr>
        <w:t>CONVERSATIONAL COMPUTER PROGRAMS</w:t>
      </w:r>
      <w:r w:rsidR="00153024" w:rsidRPr="00477EDF">
        <w:t xml:space="preserve"> </w:t>
      </w:r>
      <w:r w:rsidR="004C359E" w:rsidRPr="00DD667A">
        <w:rPr>
          <w:b/>
          <w:bCs/>
          <w:color w:val="0070C0"/>
        </w:rPr>
        <w:t>ARE</w:t>
      </w:r>
      <w:r w:rsidR="004C359E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4C359E">
        <w:rPr>
          <w:b/>
          <w:bCs/>
          <w:color w:val="7030A0"/>
        </w:rPr>
        <w:t>USED</w:t>
      </w:r>
      <w:r w:rsidR="004C359E" w:rsidRPr="004C359E">
        <w:rPr>
          <w:b/>
          <w:bCs/>
        </w:rPr>
        <w:t xml:space="preserve"> </w:t>
      </w:r>
      <w:r w:rsidR="004C359E" w:rsidRPr="004C359E">
        <w:rPr>
          <w:b/>
          <w:bCs/>
          <w:color w:val="00B0F0"/>
        </w:rPr>
        <w:t>AND</w:t>
      </w:r>
      <w:r w:rsidR="004C359E" w:rsidRPr="004C359E">
        <w:rPr>
          <w:b/>
          <w:bCs/>
        </w:rPr>
        <w:t xml:space="preserve"> </w:t>
      </w:r>
      <w:r w:rsidR="004C359E" w:rsidRPr="004C359E">
        <w:rPr>
          <w:b/>
          <w:bCs/>
          <w:color w:val="0070C0"/>
        </w:rPr>
        <w:t>ARE</w:t>
      </w:r>
      <w:r w:rsidR="004C359E" w:rsidRPr="004C359E">
        <w:rPr>
          <w:b/>
          <w:bCs/>
        </w:rPr>
        <w:t xml:space="preserve"> </w:t>
      </w:r>
      <w:r w:rsidR="004C359E" w:rsidRPr="004C359E">
        <w:rPr>
          <w:b/>
          <w:bCs/>
          <w:color w:val="7030A0"/>
        </w:rPr>
        <w:t>DELETED</w:t>
      </w:r>
      <w:r w:rsidR="00342622">
        <w:t>,</w:t>
      </w:r>
      <w:r w:rsidR="004C359E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4BF1B132" w14:textId="19FBB661" w:rsidR="004C359E" w:rsidRPr="00477EDF" w:rsidRDefault="004C359E" w:rsidP="004C359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CHATGPT CCP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153024">
        <w:rPr>
          <w:b/>
          <w:bCs/>
          <w:color w:val="92D050"/>
        </w:rPr>
        <w:t>THAT</w:t>
      </w:r>
      <w:r>
        <w:t xml:space="preserve">                       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CHATGPT CCPs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EXIST</w:t>
      </w:r>
      <w:r>
        <w:t xml:space="preserve">, </w:t>
      </w:r>
      <w:r w:rsidRPr="00153024">
        <w:rPr>
          <w:b/>
          <w:bCs/>
          <w:color w:val="00B0F0"/>
        </w:rPr>
        <w:t>IMPLICITLY-EXPLICITLY GLOBALLY VIRULENTLY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9696D" w14:textId="77777777" w:rsidR="00767B99" w:rsidRDefault="00767B99" w:rsidP="005B7682">
      <w:pPr>
        <w:spacing w:after="0" w:line="240" w:lineRule="auto"/>
      </w:pPr>
      <w:r>
        <w:separator/>
      </w:r>
    </w:p>
  </w:endnote>
  <w:endnote w:type="continuationSeparator" w:id="0">
    <w:p w14:paraId="3A0B67FD" w14:textId="77777777" w:rsidR="00767B99" w:rsidRDefault="00767B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4C364EAF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</w:t>
            </w:r>
            <w:r w:rsidR="004C359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8586F" w14:textId="77777777" w:rsidR="00767B99" w:rsidRDefault="00767B99" w:rsidP="005B7682">
      <w:pPr>
        <w:spacing w:after="0" w:line="240" w:lineRule="auto"/>
      </w:pPr>
      <w:r>
        <w:separator/>
      </w:r>
    </w:p>
  </w:footnote>
  <w:footnote w:type="continuationSeparator" w:id="0">
    <w:p w14:paraId="14AD7A23" w14:textId="77777777" w:rsidR="00767B99" w:rsidRDefault="00767B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141B2D46" w:rsidR="0078387A" w:rsidRPr="00756B5A" w:rsidRDefault="0078387A" w:rsidP="00DD667A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1DD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359E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19A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6B1"/>
    <w:rsid w:val="00760AB9"/>
    <w:rsid w:val="0076169F"/>
    <w:rsid w:val="007618A2"/>
    <w:rsid w:val="00764144"/>
    <w:rsid w:val="00765FA1"/>
    <w:rsid w:val="00766741"/>
    <w:rsid w:val="00767062"/>
    <w:rsid w:val="00767B99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2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119D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67A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2022-10-18T12:28:00Z</cp:lastPrinted>
  <dcterms:created xsi:type="dcterms:W3CDTF">2023-07-04T08:25:00Z</dcterms:created>
  <dcterms:modified xsi:type="dcterms:W3CDTF">2023-07-04T08:25:00Z</dcterms:modified>
</cp:coreProperties>
</file>