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66960F1F" w:rsidR="0030630F" w:rsidRDefault="006321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CONVERSATIONAL COMPUTER PROGRAMS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F82DAB8" w:rsidR="00074C5F" w:rsidRDefault="004C35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1/13/2023 8:43:08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21C67C1" w:rsidR="0062053B" w:rsidRDefault="0063219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CONVERSATIONAL COMPUTER PROGRAMS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717485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3219A">
        <w:rPr>
          <w:u w:val="single"/>
        </w:rPr>
        <w:t>CONVERSATIONAL COMPUTER PROGRAMS</w:t>
      </w:r>
      <w:r w:rsidR="00153024" w:rsidRPr="00477EDF">
        <w:rPr>
          <w:u w:val="single"/>
        </w:rPr>
        <w:t xml:space="preserve"> </w:t>
      </w:r>
      <w:r w:rsidR="004C359E">
        <w:rPr>
          <w:u w:val="single"/>
        </w:rPr>
        <w:t xml:space="preserve">(CCP)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63219A">
        <w:rPr>
          <w:b/>
          <w:bCs/>
          <w:color w:val="FF0000"/>
        </w:rPr>
        <w:t>CONVERSATIONAL COMPUTER PROGRAMS</w:t>
      </w:r>
      <w:r w:rsidR="00153024" w:rsidRPr="00477EDF">
        <w:t xml:space="preserve"> </w:t>
      </w:r>
      <w:r w:rsidR="004C359E">
        <w:t xml:space="preserve">ARE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4C359E">
        <w:rPr>
          <w:b/>
          <w:bCs/>
          <w:color w:val="7030A0"/>
        </w:rPr>
        <w:t>USED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B0F0"/>
        </w:rPr>
        <w:t>AND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70C0"/>
        </w:rPr>
        <w:t>ARE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7030A0"/>
        </w:rPr>
        <w:t>DELETED</w:t>
      </w:r>
      <w:r w:rsidR="00342622">
        <w:t>,</w:t>
      </w:r>
      <w:r w:rsidR="004C359E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BF1B132" w14:textId="19FBB661" w:rsidR="004C359E" w:rsidRPr="00477EDF" w:rsidRDefault="004C359E" w:rsidP="004C359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CHATGPT</w:t>
      </w:r>
      <w:r>
        <w:rPr>
          <w:u w:val="single"/>
        </w:rPr>
        <w:t xml:space="preserve"> </w:t>
      </w:r>
      <w:r>
        <w:rPr>
          <w:u w:val="single"/>
        </w:rPr>
        <w:t xml:space="preserve">CCP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</w:t>
      </w:r>
      <w:r>
        <w:t xml:space="preserve">        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CHATGPT CCPs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EXIST</w:t>
      </w:r>
      <w:r>
        <w:t>,</w:t>
      </w:r>
      <w:r>
        <w:t xml:space="preserve">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42C1" w14:textId="77777777" w:rsidR="007F02B7" w:rsidRDefault="007F02B7" w:rsidP="005B7682">
      <w:pPr>
        <w:spacing w:after="0" w:line="240" w:lineRule="auto"/>
      </w:pPr>
      <w:r>
        <w:separator/>
      </w:r>
    </w:p>
  </w:endnote>
  <w:endnote w:type="continuationSeparator" w:id="0">
    <w:p w14:paraId="34F6DB3A" w14:textId="77777777" w:rsidR="007F02B7" w:rsidRDefault="007F02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83F7" w14:textId="77777777" w:rsidR="007F02B7" w:rsidRDefault="007F02B7" w:rsidP="005B7682">
      <w:pPr>
        <w:spacing w:after="0" w:line="240" w:lineRule="auto"/>
      </w:pPr>
      <w:r>
        <w:separator/>
      </w:r>
    </w:p>
  </w:footnote>
  <w:footnote w:type="continuationSeparator" w:id="0">
    <w:p w14:paraId="035BA10B" w14:textId="77777777" w:rsidR="007F02B7" w:rsidRDefault="007F02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2022-10-18T12:28:00Z</cp:lastPrinted>
  <dcterms:created xsi:type="dcterms:W3CDTF">2023-01-14T01:43:00Z</dcterms:created>
  <dcterms:modified xsi:type="dcterms:W3CDTF">2023-01-14T01:43:00Z</dcterms:modified>
</cp:coreProperties>
</file>