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507B63BF" w:rsidR="0030630F" w:rsidRDefault="00D128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SIMULATION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A20B0E3" w:rsidR="00074C5F" w:rsidRDefault="00D128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3:41:25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32EF3B2" w:rsidR="0062053B" w:rsidRDefault="00D128D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SIMULATION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32D07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128D5">
        <w:rPr>
          <w:u w:val="single"/>
        </w:rPr>
        <w:t>SIMULATION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D128D5">
        <w:t xml:space="preserve">               </w:t>
      </w:r>
      <w:r w:rsidR="00153024" w:rsidRPr="00153024">
        <w:rPr>
          <w:b/>
          <w:bCs/>
          <w:color w:val="FF0000"/>
        </w:rPr>
        <w:t xml:space="preserve">ANY </w:t>
      </w:r>
      <w:r w:rsidR="00D128D5">
        <w:rPr>
          <w:b/>
          <w:bCs/>
          <w:color w:val="FF0000"/>
        </w:rPr>
        <w:t>SIMULATION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D128D5">
        <w:t>,</w:t>
      </w:r>
      <w:r w:rsidR="00D128D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FF36" w14:textId="77777777" w:rsidR="009670CF" w:rsidRDefault="009670CF" w:rsidP="005B7682">
      <w:pPr>
        <w:spacing w:after="0" w:line="240" w:lineRule="auto"/>
      </w:pPr>
      <w:r>
        <w:separator/>
      </w:r>
    </w:p>
  </w:endnote>
  <w:endnote w:type="continuationSeparator" w:id="0">
    <w:p w14:paraId="60F219EC" w14:textId="77777777" w:rsidR="009670CF" w:rsidRDefault="009670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7240" w14:textId="77777777" w:rsidR="009670CF" w:rsidRDefault="009670CF" w:rsidP="005B7682">
      <w:pPr>
        <w:spacing w:after="0" w:line="240" w:lineRule="auto"/>
      </w:pPr>
      <w:r>
        <w:separator/>
      </w:r>
    </w:p>
  </w:footnote>
  <w:footnote w:type="continuationSeparator" w:id="0">
    <w:p w14:paraId="3DA9ADDB" w14:textId="77777777" w:rsidR="009670CF" w:rsidRDefault="009670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0C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8D5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2022-10-18T12:28:00Z</cp:lastPrinted>
  <dcterms:created xsi:type="dcterms:W3CDTF">2022-12-21T20:42:00Z</dcterms:created>
  <dcterms:modified xsi:type="dcterms:W3CDTF">2022-12-21T20:42:00Z</dcterms:modified>
</cp:coreProperties>
</file>