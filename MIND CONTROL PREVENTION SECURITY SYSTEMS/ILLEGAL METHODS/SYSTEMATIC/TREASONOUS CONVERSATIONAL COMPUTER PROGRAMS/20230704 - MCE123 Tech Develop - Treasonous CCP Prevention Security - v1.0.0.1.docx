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1A2042B" w14:textId="42C1E2C9" w:rsidR="0030630F" w:rsidRDefault="00847B4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TREASONOUS </w:t>
      </w:r>
      <w:r w:rsidR="0063219A">
        <w:rPr>
          <w:bCs/>
          <w:sz w:val="52"/>
          <w:szCs w:val="44"/>
        </w:rPr>
        <w:t>CONVERSATIONAL COMPUTER PROGRAMS</w:t>
      </w:r>
    </w:p>
    <w:p w14:paraId="3F868F6E" w14:textId="77777777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157E7F47" w:rsidR="00074C5F" w:rsidRDefault="00847B4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7/4/2023 4:22:42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19D0ECEE" w14:textId="77777777" w:rsidR="00847B42" w:rsidRDefault="00847B42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0588737C" w:rsidR="0062053B" w:rsidRDefault="00F64225" w:rsidP="00847B42">
      <w:pPr>
        <w:rPr>
          <w:u w:val="single"/>
        </w:rPr>
      </w:pPr>
      <w:r>
        <w:rPr>
          <w:b/>
          <w:sz w:val="24"/>
        </w:rPr>
        <w:lastRenderedPageBreak/>
        <w:t xml:space="preserve">TREASONOUS </w:t>
      </w:r>
      <w:r w:rsidR="0063219A">
        <w:rPr>
          <w:b/>
          <w:sz w:val="24"/>
        </w:rPr>
        <w:t>CONVERSATIONAL COMPUTER PROGRAMS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37AE8271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47B42">
        <w:rPr>
          <w:u w:val="single"/>
        </w:rPr>
        <w:t xml:space="preserve">TREASONOUS </w:t>
      </w:r>
      <w:r w:rsidR="0063219A">
        <w:rPr>
          <w:u w:val="single"/>
        </w:rPr>
        <w:t>CONVERSATIONAL COMPUTER PROGRAMS</w:t>
      </w:r>
      <w:r w:rsidR="00153024" w:rsidRPr="00477EDF">
        <w:rPr>
          <w:u w:val="single"/>
        </w:rPr>
        <w:t xml:space="preserve"> </w:t>
      </w:r>
      <w:r w:rsidR="004C359E">
        <w:rPr>
          <w:u w:val="single"/>
        </w:rPr>
        <w:t xml:space="preserve">(CCP)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847B42" w:rsidRPr="00477EDF">
        <w:rPr>
          <w:b/>
          <w:bCs/>
        </w:rPr>
        <w:t>202</w:t>
      </w:r>
      <w:r w:rsidR="00847B42">
        <w:rPr>
          <w:b/>
          <w:bCs/>
        </w:rPr>
        <w:t>3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63219A" w:rsidRPr="00153024">
        <w:rPr>
          <w:b/>
          <w:bCs/>
          <w:color w:val="92D050"/>
        </w:rPr>
        <w:t>THAT</w:t>
      </w:r>
      <w:r w:rsidR="0063219A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847B42">
        <w:rPr>
          <w:b/>
          <w:bCs/>
          <w:color w:val="FF0000"/>
        </w:rPr>
        <w:t xml:space="preserve">TREASONOUS </w:t>
      </w:r>
      <w:r w:rsidR="0063219A">
        <w:rPr>
          <w:b/>
          <w:bCs/>
          <w:color w:val="FF0000"/>
        </w:rPr>
        <w:t>CONVERSATIONAL COMPUTER PROGRAMS</w:t>
      </w:r>
      <w:r w:rsidR="00153024" w:rsidRPr="00477EDF">
        <w:t xml:space="preserve"> </w:t>
      </w:r>
      <w:r w:rsidR="004C359E" w:rsidRPr="00847B42">
        <w:rPr>
          <w:b/>
          <w:bCs/>
          <w:color w:val="0070C0"/>
        </w:rPr>
        <w:t>ARE</w:t>
      </w:r>
      <w:r w:rsidR="004C359E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4C359E">
        <w:rPr>
          <w:b/>
          <w:bCs/>
          <w:color w:val="7030A0"/>
        </w:rPr>
        <w:t>USED</w:t>
      </w:r>
      <w:r w:rsidR="004C359E" w:rsidRPr="004C359E">
        <w:rPr>
          <w:b/>
          <w:bCs/>
        </w:rPr>
        <w:t xml:space="preserve"> </w:t>
      </w:r>
      <w:r w:rsidR="004C359E" w:rsidRPr="004C359E">
        <w:rPr>
          <w:b/>
          <w:bCs/>
          <w:color w:val="00B0F0"/>
        </w:rPr>
        <w:t>AND</w:t>
      </w:r>
      <w:r w:rsidR="004C359E" w:rsidRPr="004C359E">
        <w:rPr>
          <w:b/>
          <w:bCs/>
        </w:rPr>
        <w:t xml:space="preserve"> </w:t>
      </w:r>
      <w:r w:rsidR="004C359E" w:rsidRPr="004C359E">
        <w:rPr>
          <w:b/>
          <w:bCs/>
          <w:color w:val="0070C0"/>
        </w:rPr>
        <w:t>ARE</w:t>
      </w:r>
      <w:r w:rsidR="004C359E" w:rsidRPr="004C359E">
        <w:rPr>
          <w:b/>
          <w:bCs/>
        </w:rPr>
        <w:t xml:space="preserve"> </w:t>
      </w:r>
      <w:r w:rsidR="004C359E" w:rsidRPr="004C359E">
        <w:rPr>
          <w:b/>
          <w:bCs/>
          <w:color w:val="7030A0"/>
        </w:rPr>
        <w:t>DELETED</w:t>
      </w:r>
      <w:r w:rsidR="00342622">
        <w:t>,</w:t>
      </w:r>
      <w:r w:rsidR="004C359E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4BF1B132" w14:textId="7788DB25" w:rsidR="004C359E" w:rsidRPr="00477EDF" w:rsidRDefault="004C359E" w:rsidP="004C359E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47B42">
        <w:rPr>
          <w:u w:val="single"/>
        </w:rPr>
        <w:t xml:space="preserve">TREASONOUS </w:t>
      </w:r>
      <w:r>
        <w:rPr>
          <w:u w:val="single"/>
        </w:rPr>
        <w:t xml:space="preserve">CHATGPT CCP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847B42" w:rsidRPr="00477EDF">
        <w:rPr>
          <w:b/>
          <w:bCs/>
        </w:rPr>
        <w:t>202</w:t>
      </w:r>
      <w:r w:rsidR="00847B42">
        <w:rPr>
          <w:b/>
          <w:bCs/>
        </w:rPr>
        <w:t>3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153024">
        <w:rPr>
          <w:b/>
          <w:bCs/>
          <w:color w:val="92D050"/>
        </w:rPr>
        <w:t>THAT</w:t>
      </w:r>
      <w:r>
        <w:t xml:space="preserve">                                  </w:t>
      </w:r>
      <w:r w:rsidRPr="00153024">
        <w:rPr>
          <w:b/>
          <w:bCs/>
          <w:color w:val="FF0000"/>
        </w:rPr>
        <w:t xml:space="preserve">ANY </w:t>
      </w:r>
      <w:r w:rsidR="00847B42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>CHATGPT CCPs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EXIST</w:t>
      </w:r>
      <w:r>
        <w:t xml:space="preserve">, </w:t>
      </w:r>
      <w:r w:rsidR="00847B42">
        <w:t xml:space="preserve">  </w:t>
      </w:r>
      <w:proofErr w:type="gramEnd"/>
      <w:r w:rsidR="00847B42">
        <w:t xml:space="preserve">                                                                                               </w:t>
      </w:r>
      <w:r w:rsidRPr="00153024">
        <w:rPr>
          <w:b/>
          <w:bCs/>
          <w:color w:val="00B0F0"/>
        </w:rPr>
        <w:t>IMPLICITLY-EXPLICITLY GLOBALLY VIRULENTLY DEFINED</w:t>
      </w:r>
      <w:r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E648C" w14:textId="77777777" w:rsidR="00A24E12" w:rsidRDefault="00A24E12" w:rsidP="005B7682">
      <w:pPr>
        <w:spacing w:after="0" w:line="240" w:lineRule="auto"/>
      </w:pPr>
      <w:r>
        <w:separator/>
      </w:r>
    </w:p>
  </w:endnote>
  <w:endnote w:type="continuationSeparator" w:id="0">
    <w:p w14:paraId="3DDFDBE3" w14:textId="77777777" w:rsidR="00A24E12" w:rsidRDefault="00A24E1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4C364EAF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</w:t>
            </w:r>
            <w:r w:rsidR="004C359E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261FD" w14:textId="77777777" w:rsidR="00A24E12" w:rsidRDefault="00A24E12" w:rsidP="005B7682">
      <w:pPr>
        <w:spacing w:after="0" w:line="240" w:lineRule="auto"/>
      </w:pPr>
      <w:r>
        <w:separator/>
      </w:r>
    </w:p>
  </w:footnote>
  <w:footnote w:type="continuationSeparator" w:id="0">
    <w:p w14:paraId="25D5FCEE" w14:textId="77777777" w:rsidR="00A24E12" w:rsidRDefault="00A24E1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46D3B70" w:rsidR="0078387A" w:rsidRPr="00756B5A" w:rsidRDefault="0078387A" w:rsidP="00847B4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11DD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359E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19A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6B1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02B7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B4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E12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2A5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119D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225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5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4</cp:revision>
  <cp:lastPrinted>2022-10-18T12:28:00Z</cp:lastPrinted>
  <dcterms:created xsi:type="dcterms:W3CDTF">2023-01-14T01:43:00Z</dcterms:created>
  <dcterms:modified xsi:type="dcterms:W3CDTF">2023-07-04T08:56:00Z</dcterms:modified>
</cp:coreProperties>
</file>