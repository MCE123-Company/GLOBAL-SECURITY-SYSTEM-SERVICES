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145A6FE0" w:rsidR="0030630F" w:rsidRDefault="005112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ADLIB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68A1E6A" w:rsidR="00074C5F" w:rsidRDefault="005112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3:28:28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995A5D9" w:rsidR="0062053B" w:rsidRDefault="005112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ADLIB</w:t>
      </w:r>
      <w:r w:rsidR="00BB0061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F19B5F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121A">
        <w:rPr>
          <w:u w:val="single"/>
        </w:rPr>
        <w:t>ADLIB</w:t>
      </w:r>
      <w:r w:rsidR="00BB006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1121A" w:rsidRPr="0051121A">
        <w:rPr>
          <w:b/>
          <w:bCs/>
          <w:color w:val="0070C0"/>
        </w:rPr>
        <w:t>THAT</w:t>
      </w:r>
      <w:r w:rsidR="0051121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1121A">
        <w:rPr>
          <w:b/>
          <w:bCs/>
          <w:color w:val="FF0000"/>
        </w:rPr>
        <w:t>ADLIB</w:t>
      </w:r>
      <w:r w:rsidR="00BB0061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1121A">
        <w:t>,</w:t>
      </w:r>
      <w:r w:rsidR="0051121A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4713" w14:textId="77777777" w:rsidR="00A97A89" w:rsidRDefault="00A97A89" w:rsidP="005B7682">
      <w:pPr>
        <w:spacing w:after="0" w:line="240" w:lineRule="auto"/>
      </w:pPr>
      <w:r>
        <w:separator/>
      </w:r>
    </w:p>
  </w:endnote>
  <w:endnote w:type="continuationSeparator" w:id="0">
    <w:p w14:paraId="7E31BE0A" w14:textId="77777777" w:rsidR="00A97A89" w:rsidRDefault="00A97A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95C" w14:textId="77777777" w:rsidR="00BB0061" w:rsidRDefault="00BB0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B0F8E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BB00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46B3" w14:textId="77777777" w:rsidR="00BB0061" w:rsidRDefault="00BB0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1887" w14:textId="77777777" w:rsidR="00A97A89" w:rsidRDefault="00A97A89" w:rsidP="005B7682">
      <w:pPr>
        <w:spacing w:after="0" w:line="240" w:lineRule="auto"/>
      </w:pPr>
      <w:r>
        <w:separator/>
      </w:r>
    </w:p>
  </w:footnote>
  <w:footnote w:type="continuationSeparator" w:id="0">
    <w:p w14:paraId="631677BE" w14:textId="77777777" w:rsidR="00A97A89" w:rsidRDefault="00A97A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EDEF" w14:textId="77777777" w:rsidR="00BB0061" w:rsidRDefault="00BB0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90E3" w14:textId="77777777" w:rsidR="00BB0061" w:rsidRDefault="00BB0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01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121A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33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A89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061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5B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2022-10-18T12:28:00Z</cp:lastPrinted>
  <dcterms:created xsi:type="dcterms:W3CDTF">2022-10-18T12:29:00Z</dcterms:created>
  <dcterms:modified xsi:type="dcterms:W3CDTF">2023-02-26T08:29:00Z</dcterms:modified>
</cp:coreProperties>
</file>