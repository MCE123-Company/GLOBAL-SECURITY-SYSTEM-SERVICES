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64BE7ECB" w:rsidR="0030630F" w:rsidRDefault="00C3292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D128D5">
        <w:rPr>
          <w:bCs/>
          <w:sz w:val="52"/>
          <w:szCs w:val="44"/>
        </w:rPr>
        <w:t>SIMULATION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2F79436" w:rsidR="00074C5F" w:rsidRDefault="00C329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2:38:16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76EF15C" w:rsidR="0062053B" w:rsidRDefault="00C3292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TREASONOUS </w:t>
      </w:r>
      <w:r w:rsidR="00D128D5">
        <w:rPr>
          <w:b/>
          <w:sz w:val="24"/>
        </w:rPr>
        <w:t>SIMULATION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020A5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292C">
        <w:rPr>
          <w:u w:val="single"/>
        </w:rPr>
        <w:t xml:space="preserve">TREASONOUS </w:t>
      </w:r>
      <w:r w:rsidR="00D128D5">
        <w:rPr>
          <w:u w:val="single"/>
        </w:rPr>
        <w:t>SIMULATION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C3292C" w:rsidRPr="00477EDF">
        <w:rPr>
          <w:b/>
          <w:bCs/>
        </w:rPr>
        <w:t>202</w:t>
      </w:r>
      <w:r w:rsidR="00C3292C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C3292C">
        <w:rPr>
          <w:b/>
          <w:bCs/>
          <w:color w:val="0070C0"/>
        </w:rPr>
        <w:t>THAT</w:t>
      </w:r>
      <w:r w:rsidR="00153024">
        <w:t xml:space="preserve">     </w:t>
      </w:r>
      <w:r w:rsidR="00E968CB">
        <w:t xml:space="preserve">                </w:t>
      </w:r>
      <w:r w:rsidR="00D128D5">
        <w:t xml:space="preserve">               </w:t>
      </w:r>
      <w:r w:rsidR="00153024" w:rsidRPr="00153024">
        <w:rPr>
          <w:b/>
          <w:bCs/>
          <w:color w:val="FF0000"/>
        </w:rPr>
        <w:t xml:space="preserve">ANY </w:t>
      </w:r>
      <w:r w:rsidR="00C3292C">
        <w:rPr>
          <w:b/>
          <w:bCs/>
          <w:color w:val="FF0000"/>
        </w:rPr>
        <w:t xml:space="preserve">TREASONOUS </w:t>
      </w:r>
      <w:r w:rsidR="00D128D5">
        <w:rPr>
          <w:b/>
          <w:bCs/>
          <w:color w:val="FF0000"/>
        </w:rPr>
        <w:t>SIMULATION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D128D5">
        <w:t xml:space="preserve">, </w:t>
      </w:r>
      <w:r w:rsidR="00C3292C">
        <w:t xml:space="preserve">  </w:t>
      </w:r>
      <w:proofErr w:type="gramEnd"/>
      <w:r w:rsidR="00C3292C">
        <w:t xml:space="preserve">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C357" w14:textId="77777777" w:rsidR="00A96148" w:rsidRDefault="00A96148" w:rsidP="005B7682">
      <w:pPr>
        <w:spacing w:after="0" w:line="240" w:lineRule="auto"/>
      </w:pPr>
      <w:r>
        <w:separator/>
      </w:r>
    </w:p>
  </w:endnote>
  <w:endnote w:type="continuationSeparator" w:id="0">
    <w:p w14:paraId="159E3494" w14:textId="77777777" w:rsidR="00A96148" w:rsidRDefault="00A961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C96D" w14:textId="77777777" w:rsidR="00C3292C" w:rsidRDefault="00C32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57F0E597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C3292C">
              <w:t>202</w:t>
            </w:r>
            <w:r w:rsidR="00C3292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B0D0" w14:textId="77777777" w:rsidR="00C3292C" w:rsidRDefault="00C32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61D1" w14:textId="77777777" w:rsidR="00A96148" w:rsidRDefault="00A96148" w:rsidP="005B7682">
      <w:pPr>
        <w:spacing w:after="0" w:line="240" w:lineRule="auto"/>
      </w:pPr>
      <w:r>
        <w:separator/>
      </w:r>
    </w:p>
  </w:footnote>
  <w:footnote w:type="continuationSeparator" w:id="0">
    <w:p w14:paraId="1EC6E861" w14:textId="77777777" w:rsidR="00A96148" w:rsidRDefault="00A961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CCE6" w14:textId="77777777" w:rsidR="00C3292C" w:rsidRDefault="00C32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032CCBC" w:rsidR="0078387A" w:rsidRPr="00756B5A" w:rsidRDefault="0078387A" w:rsidP="00C3292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4A92" w14:textId="77777777" w:rsidR="00C3292C" w:rsidRDefault="00C32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0C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148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92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8D5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2022-12-21T20:42:00Z</dcterms:created>
  <dcterms:modified xsi:type="dcterms:W3CDTF">2023-07-04T18:39:00Z</dcterms:modified>
</cp:coreProperties>
</file>